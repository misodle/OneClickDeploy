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4291"/>
        <w:gridCol w:w="955"/>
        <w:gridCol w:w="3185"/>
      </w:tblGrid>
      <w:tr w:rsidR="00AD6E6B" w:rsidTr="00DC3F34">
        <w:trPr>
          <w:trHeight w:val="756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Default="00C46658" w:rsidP="00FE67BF">
            <w:pPr>
              <w:pStyle w:val="Right-alignedtext"/>
            </w:pPr>
            <w:bookmarkStart w:id="0" w:name="_GoBack"/>
            <w:bookmarkEnd w:id="0"/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861060" cy="425450"/>
                  <wp:effectExtent l="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3"/>
            <w:shd w:val="clear" w:color="auto" w:fill="auto"/>
          </w:tcPr>
          <w:p w:rsidR="00AD6E6B" w:rsidRDefault="003B1554" w:rsidP="00AD6E6B">
            <w:pPr>
              <w:pStyle w:val="Heading1"/>
            </w:pPr>
            <w:r>
              <w:t>SALES RECEIPT</w:t>
            </w:r>
          </w:p>
        </w:tc>
      </w:tr>
      <w:tr w:rsidR="00F56369" w:rsidTr="00DC3F34">
        <w:trPr>
          <w:trHeight w:val="288"/>
        </w:trPr>
        <w:sdt>
          <w:sdtPr>
            <w:alias w:val="Slogan"/>
            <w:tag w:val="Slogan"/>
            <w:id w:val="802467368"/>
            <w:placeholder>
              <w:docPart w:val="E213E6E7D78F400C94F95164C5DA686A"/>
            </w:placeholder>
            <w:temporary/>
            <w:showingPlcHdr/>
          </w:sdtPr>
          <w:sdtEndPr/>
          <w:sdtContent>
            <w:tc>
              <w:tcPr>
                <w:tcW w:w="6895" w:type="dxa"/>
                <w:gridSpan w:val="3"/>
                <w:shd w:val="clear" w:color="auto" w:fill="auto"/>
                <w:tcMar>
                  <w:top w:w="0" w:type="dxa"/>
                </w:tcMar>
              </w:tcPr>
              <w:p w:rsidR="00F56369" w:rsidRPr="001E3C2E" w:rsidRDefault="00EC4D1A" w:rsidP="00EC4D1A">
                <w:pPr>
                  <w:pStyle w:val="Slogan"/>
                </w:pPr>
                <w:r>
                  <w:t>[Your Company Slogan]</w:t>
                </w:r>
              </w:p>
            </w:tc>
          </w:sdtContent>
        </w:sdt>
        <w:tc>
          <w:tcPr>
            <w:tcW w:w="3185" w:type="dxa"/>
            <w:shd w:val="clear" w:color="auto" w:fill="auto"/>
          </w:tcPr>
          <w:p w:rsidR="00DC3F34" w:rsidRDefault="00DC3F34" w:rsidP="00EC4D1A">
            <w:pPr>
              <w:pStyle w:val="Right-alignedtext"/>
            </w:pPr>
            <w:r w:rsidRPr="000E042A">
              <w:t xml:space="preserve">Date: </w:t>
            </w:r>
            <w:sdt>
              <w:sdtPr>
                <w:alias w:val="Date"/>
                <w:tag w:val="Date"/>
                <w:id w:val="1326671113"/>
                <w:placeholder>
                  <w:docPart w:val="587A27DA55A7400590E170B352D75C18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E6B7E">
                  <w:t>[Click to select date]</w:t>
                </w:r>
              </w:sdtContent>
            </w:sdt>
          </w:p>
          <w:p w:rsidR="00663E19" w:rsidRPr="000E042A" w:rsidRDefault="00DC3F34" w:rsidP="00EC4D1A">
            <w:pPr>
              <w:pStyle w:val="Right-alignedtext"/>
            </w:pPr>
            <w:r>
              <w:t>RECEIPT</w:t>
            </w:r>
            <w:r w:rsidRPr="000E042A">
              <w:t xml:space="preserve"> # </w:t>
            </w:r>
            <w:sdt>
              <w:sdtPr>
                <w:alias w:val="No."/>
                <w:tag w:val="No."/>
                <w:id w:val="7433246"/>
                <w:placeholder>
                  <w:docPart w:val="A9969B6B75EB439FBDB77CD4AF7664D5"/>
                </w:placeholder>
                <w:temporary/>
                <w:showingPlcHdr/>
              </w:sdtPr>
              <w:sdtEndPr/>
              <w:sdtContent>
                <w:r>
                  <w:t>[100]</w:t>
                </w:r>
              </w:sdtContent>
            </w:sdt>
          </w:p>
        </w:tc>
      </w:tr>
      <w:tr w:rsidR="003B1554" w:rsidTr="00DC3F34">
        <w:trPr>
          <w:trHeight w:val="1155"/>
        </w:trPr>
        <w:tc>
          <w:tcPr>
            <w:tcW w:w="5940" w:type="dxa"/>
            <w:gridSpan w:val="2"/>
            <w:shd w:val="clear" w:color="auto" w:fill="auto"/>
            <w:tcMar>
              <w:top w:w="0" w:type="dxa"/>
            </w:tcMar>
          </w:tcPr>
          <w:p w:rsidR="003B1554" w:rsidRDefault="003B1554" w:rsidP="00DC3F34"/>
        </w:tc>
        <w:tc>
          <w:tcPr>
            <w:tcW w:w="955" w:type="dxa"/>
            <w:shd w:val="clear" w:color="auto" w:fill="auto"/>
          </w:tcPr>
          <w:p w:rsidR="003B1554" w:rsidRDefault="003B1554" w:rsidP="00DC3F34">
            <w:pPr>
              <w:pStyle w:val="Heading2"/>
            </w:pPr>
            <w:r>
              <w:t>Sold To</w:t>
            </w:r>
          </w:p>
        </w:tc>
        <w:tc>
          <w:tcPr>
            <w:tcW w:w="3185" w:type="dxa"/>
            <w:shd w:val="clear" w:color="auto" w:fill="auto"/>
          </w:tcPr>
          <w:sdt>
            <w:sdtPr>
              <w:alias w:val="Name"/>
              <w:tag w:val="Name"/>
              <w:id w:val="7433273"/>
              <w:placeholder>
                <w:docPart w:val="5A3CC2AFEF8A46C3B11E060C769E0DF0"/>
              </w:placeholder>
              <w:temporary/>
              <w:showingPlcHdr/>
            </w:sdtPr>
            <w:sdtEndPr/>
            <w:sdtContent>
              <w:p w:rsidR="00EC4D1A" w:rsidRPr="001E3C2E" w:rsidRDefault="00EC4D1A" w:rsidP="00EC4D1A">
                <w:pPr>
                  <w:pStyle w:val="Right-alignedtext"/>
                </w:pPr>
                <w:r>
                  <w:t>[Name]</w:t>
                </w:r>
              </w:p>
            </w:sdtContent>
          </w:sdt>
          <w:sdt>
            <w:sdtPr>
              <w:alias w:val="Company"/>
              <w:tag w:val="Company"/>
              <w:id w:val="7433300"/>
              <w:placeholder>
                <w:docPart w:val="79973F4B1C544932BBED13A3DB60D211"/>
              </w:placeholder>
              <w:temporary/>
              <w:showingPlcHdr/>
            </w:sdtPr>
            <w:sdtEndPr/>
            <w:sdtContent>
              <w:p w:rsidR="00EC4D1A" w:rsidRDefault="00EC4D1A" w:rsidP="00EC4D1A">
                <w:pPr>
                  <w:pStyle w:val="Right-alignedtext"/>
                </w:pPr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7433327"/>
              <w:placeholder>
                <w:docPart w:val="54EAE0FB9BDC4A5BA2CD1F40A2FBE3C7"/>
              </w:placeholder>
              <w:temporary/>
              <w:showingPlcHdr/>
            </w:sdtPr>
            <w:sdtEndPr/>
            <w:sdtContent>
              <w:p w:rsidR="00EC4D1A" w:rsidRDefault="00EC4D1A" w:rsidP="00EC4D1A">
                <w:pPr>
                  <w:pStyle w:val="Right-alignedtext"/>
                </w:pPr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7433354"/>
              <w:placeholder>
                <w:docPart w:val="EC21EE1915EC4792B73B125F6CF9AEC2"/>
              </w:placeholder>
              <w:temporary/>
              <w:showingPlcHdr/>
            </w:sdtPr>
            <w:sdtEndPr/>
            <w:sdtContent>
              <w:p w:rsidR="00EC4D1A" w:rsidRPr="001E3C2E" w:rsidRDefault="00EC4D1A" w:rsidP="00EC4D1A">
                <w:pPr>
                  <w:pStyle w:val="Right-alignedtext"/>
                </w:pPr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7433381"/>
              <w:placeholder>
                <w:docPart w:val="6065A05BE01D457E81F7411F710D851E"/>
              </w:placeholder>
              <w:temporary/>
              <w:showingPlcHdr/>
            </w:sdtPr>
            <w:sdtEndPr/>
            <w:sdtContent>
              <w:p w:rsidR="00EC4D1A" w:rsidRDefault="00EC4D1A" w:rsidP="00EC4D1A">
                <w:pPr>
                  <w:pStyle w:val="Right-alignedtext"/>
                </w:pPr>
                <w:r>
                  <w:t>[Phone]</w:t>
                </w:r>
              </w:p>
            </w:sdtContent>
          </w:sdt>
          <w:p w:rsidR="003B1554" w:rsidRPr="000E042A" w:rsidRDefault="00EC4D1A" w:rsidP="00EC4D1A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5499DECDB0CF4AC0B6E97022BA37A214"/>
                </w:placeholder>
                <w:temporary/>
                <w:showingPlcHdr/>
              </w:sdtPr>
              <w:sdtEndPr/>
              <w:sdtContent>
                <w:r>
                  <w:t>[ABC12345]</w:t>
                </w:r>
              </w:sdtContent>
            </w:sdt>
          </w:p>
        </w:tc>
      </w:tr>
    </w:tbl>
    <w:p w:rsidR="00954EF9" w:rsidRDefault="00954EF9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3B1554" w:rsidRPr="001E3C2E" w:rsidTr="00DC3F34">
        <w:trPr>
          <w:cantSplit/>
          <w:trHeight w:val="216"/>
        </w:trPr>
        <w:tc>
          <w:tcPr>
            <w:tcW w:w="336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3B1554" w:rsidRPr="001E3C2E" w:rsidRDefault="003B1554" w:rsidP="00DC3F34">
            <w:pPr>
              <w:pStyle w:val="Heading2"/>
            </w:pPr>
            <w:r>
              <w:t>Payment Method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3B1554" w:rsidRPr="001E3C2E" w:rsidRDefault="003B1554" w:rsidP="00DC3F34">
            <w:pPr>
              <w:pStyle w:val="Heading2"/>
            </w:pPr>
            <w:r>
              <w:t>Check No.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3B1554" w:rsidRPr="001E3C2E" w:rsidRDefault="003B1554" w:rsidP="00DC3F34">
            <w:pPr>
              <w:pStyle w:val="Heading2"/>
            </w:pPr>
            <w:r>
              <w:t>Job</w:t>
            </w:r>
          </w:p>
        </w:tc>
      </w:tr>
      <w:tr w:rsidR="003B1554" w:rsidRPr="001C2122" w:rsidTr="00DC3F34">
        <w:trPr>
          <w:cantSplit/>
          <w:trHeight w:val="216"/>
        </w:trPr>
        <w:tc>
          <w:tcPr>
            <w:tcW w:w="3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2455B1"/>
        </w:tc>
        <w:tc>
          <w:tcPr>
            <w:tcW w:w="3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2455B1"/>
        </w:tc>
        <w:tc>
          <w:tcPr>
            <w:tcW w:w="3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2455B1"/>
        </w:tc>
      </w:tr>
    </w:tbl>
    <w:p w:rsidR="009C1689" w:rsidRDefault="009C1689" w:rsidP="00F563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5"/>
        <w:gridCol w:w="1154"/>
        <w:gridCol w:w="2964"/>
        <w:gridCol w:w="1635"/>
        <w:gridCol w:w="1649"/>
        <w:gridCol w:w="1623"/>
      </w:tblGrid>
      <w:tr w:rsidR="00F1654D" w:rsidRPr="001E3C2E" w:rsidTr="007E6B7E">
        <w:trPr>
          <w:cantSplit/>
          <w:trHeight w:val="216"/>
        </w:trPr>
        <w:tc>
          <w:tcPr>
            <w:tcW w:w="10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F1654D" w:rsidP="00DC3F34">
            <w:pPr>
              <w:pStyle w:val="Heading2"/>
            </w:pPr>
            <w:r>
              <w:t>Qty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F1654D" w:rsidP="00DC3F34">
            <w:pPr>
              <w:pStyle w:val="Heading2"/>
            </w:pPr>
            <w:r>
              <w:t>Item #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F1654D" w:rsidP="00DC3F34">
            <w:pPr>
              <w:pStyle w:val="Heading2"/>
            </w:pPr>
            <w:r>
              <w:t>Description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9C1689" w:rsidP="00DC3F34">
            <w:pPr>
              <w:pStyle w:val="Heading2"/>
            </w:pPr>
            <w:r>
              <w:t>Unit Price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9C1689" w:rsidP="00DC3F34">
            <w:pPr>
              <w:pStyle w:val="Heading2"/>
            </w:pPr>
            <w:r>
              <w:t>Discount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F1654D" w:rsidRPr="001E3C2E" w:rsidRDefault="00F1654D" w:rsidP="00DC3F34">
            <w:pPr>
              <w:pStyle w:val="Heading2"/>
            </w:pPr>
            <w:r>
              <w:t>Line Total</w:t>
            </w: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B629A1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29A1" w:rsidRPr="001C2122" w:rsidRDefault="00B629A1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29A1" w:rsidRPr="001C2122" w:rsidRDefault="00B629A1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29A1" w:rsidRPr="001C2122" w:rsidRDefault="00B629A1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B629A1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B629A1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1C2122" w:rsidRDefault="00B629A1" w:rsidP="00DC3F34">
            <w:pPr>
              <w:pStyle w:val="Right-alignedtext"/>
            </w:pPr>
          </w:p>
        </w:tc>
      </w:tr>
      <w:tr w:rsidR="002455B1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3B1554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</w:tr>
      <w:tr w:rsidR="003B1554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</w:tr>
      <w:tr w:rsidR="00F1113C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113C" w:rsidRPr="001C2122" w:rsidRDefault="00F1113C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113C" w:rsidRPr="001C2122" w:rsidRDefault="00F1113C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113C" w:rsidRPr="001C2122" w:rsidRDefault="00F1113C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F1113C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F1113C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1C2122" w:rsidRDefault="00F1113C" w:rsidP="00DC3F34">
            <w:pPr>
              <w:pStyle w:val="Right-alignedtext"/>
            </w:pPr>
          </w:p>
        </w:tc>
      </w:tr>
      <w:tr w:rsidR="003B1554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</w:tr>
      <w:tr w:rsidR="003B1554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B1554" w:rsidRPr="001C2122" w:rsidRDefault="003B1554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3B1554" w:rsidRPr="001C2122" w:rsidRDefault="003B1554" w:rsidP="00DC3F34">
            <w:pPr>
              <w:pStyle w:val="Right-alignedtext"/>
            </w:pPr>
          </w:p>
        </w:tc>
      </w:tr>
      <w:tr w:rsidR="002455B1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5B1" w:rsidRPr="001C2122" w:rsidRDefault="002455B1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1C2122" w:rsidRDefault="002455B1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F1654D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1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30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1654D" w:rsidRPr="001C2122" w:rsidRDefault="00F1654D" w:rsidP="00AA16FA"/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1C2122" w:rsidRDefault="00F1654D" w:rsidP="00DC3F34">
            <w:pPr>
              <w:pStyle w:val="Right-alignedtext"/>
            </w:pPr>
          </w:p>
        </w:tc>
      </w:tr>
      <w:tr w:rsidR="007E6B7E" w:rsidRPr="001C2122" w:rsidTr="007E6B7E">
        <w:trPr>
          <w:cantSplit/>
          <w:trHeight w:val="216"/>
        </w:trPr>
        <w:tc>
          <w:tcPr>
            <w:tcW w:w="107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>
            <w:pPr>
              <w:pStyle w:val="Heading2"/>
            </w:pPr>
          </w:p>
        </w:tc>
        <w:tc>
          <w:tcPr>
            <w:tcW w:w="117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>
            <w:pPr>
              <w:pStyle w:val="Heading2"/>
            </w:pPr>
          </w:p>
        </w:tc>
        <w:tc>
          <w:tcPr>
            <w:tcW w:w="304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>
            <w:pPr>
              <w:pStyle w:val="Heading2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E6B7E" w:rsidRPr="001C2122" w:rsidRDefault="007E6B7E" w:rsidP="007E6B7E">
            <w:pPr>
              <w:pStyle w:val="Heading2"/>
            </w:pPr>
            <w:r>
              <w:t>Total Discount</w:t>
            </w: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E6B7E" w:rsidRPr="001C2122" w:rsidRDefault="007E6B7E" w:rsidP="007E6B7E">
            <w:pPr>
              <w:pStyle w:val="Right-alignedtext"/>
            </w:pP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E6B7E" w:rsidRPr="001C2122" w:rsidRDefault="007E6B7E" w:rsidP="00DC3F34">
            <w:pPr>
              <w:pStyle w:val="Right-alignedtext"/>
            </w:pPr>
          </w:p>
        </w:tc>
      </w:tr>
      <w:tr w:rsidR="007E6B7E" w:rsidRPr="001C2122" w:rsidTr="007E6B7E">
        <w:trPr>
          <w:cantSplit/>
          <w:trHeight w:val="21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/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/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/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Pr="001C2122" w:rsidRDefault="007E6B7E" w:rsidP="007E6B7E"/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E6B7E" w:rsidRPr="001C2122" w:rsidRDefault="007E6B7E" w:rsidP="007E6B7E">
            <w:pPr>
              <w:pStyle w:val="Heading2"/>
            </w:pPr>
            <w:r>
              <w:t>Subtotal</w:t>
            </w: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E6B7E" w:rsidRPr="001C2122" w:rsidRDefault="007E6B7E" w:rsidP="00DC3F34">
            <w:pPr>
              <w:pStyle w:val="Right-alignedtext"/>
            </w:pPr>
          </w:p>
        </w:tc>
      </w:tr>
      <w:tr w:rsidR="007E6B7E" w:rsidRPr="001C2122" w:rsidTr="007E6B7E">
        <w:trPr>
          <w:cantSplit/>
          <w:trHeight w:val="21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E6B7E" w:rsidRDefault="007E6B7E" w:rsidP="007E6B7E">
            <w:pPr>
              <w:pStyle w:val="Heading2"/>
            </w:pPr>
            <w:r>
              <w:t>Sales Tax</w:t>
            </w: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E6B7E" w:rsidRPr="001C2122" w:rsidRDefault="007E6B7E" w:rsidP="00DC3F34">
            <w:pPr>
              <w:pStyle w:val="Right-alignedtext"/>
            </w:pPr>
          </w:p>
        </w:tc>
      </w:tr>
      <w:tr w:rsidR="007E6B7E" w:rsidRPr="001C2122" w:rsidTr="007E6B7E">
        <w:trPr>
          <w:cantSplit/>
          <w:trHeight w:val="21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6B7E" w:rsidRDefault="007E6B7E" w:rsidP="007E6B7E"/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E6B7E" w:rsidRDefault="007E6B7E" w:rsidP="007E6B7E">
            <w:pPr>
              <w:pStyle w:val="Heading2"/>
            </w:pPr>
            <w:r>
              <w:t>Total</w:t>
            </w:r>
          </w:p>
        </w:tc>
        <w:tc>
          <w:tcPr>
            <w:tcW w:w="16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E6B7E" w:rsidRPr="001C2122" w:rsidRDefault="007E6B7E" w:rsidP="00DC3F34">
            <w:pPr>
              <w:pStyle w:val="Right-alignedtext"/>
            </w:pPr>
          </w:p>
        </w:tc>
      </w:tr>
    </w:tbl>
    <w:p w:rsidR="009C1689" w:rsidRDefault="009C1689" w:rsidP="003B1554">
      <w:pPr>
        <w:pStyle w:val="ThankYou"/>
      </w:pPr>
      <w:r w:rsidRPr="0015744F">
        <w:t>Thank you for your business!</w:t>
      </w:r>
    </w:p>
    <w:p w:rsidR="00CA1C8D" w:rsidRPr="00EC4D1A" w:rsidRDefault="00063B44" w:rsidP="00EC4D1A">
      <w:pPr>
        <w:pStyle w:val="ContactInfo"/>
      </w:pPr>
      <w:sdt>
        <w:sdtPr>
          <w:alias w:val="Company"/>
          <w:tag w:val="Company"/>
          <w:id w:val="7433536"/>
          <w:placeholder>
            <w:docPart w:val="7F7184D3F0ED4582AEB1B7CA590BAAEA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EC4D1A" w:rsidRPr="00EC4D1A">
            <w:t>[Your Company Name]</w:t>
          </w:r>
        </w:sdtContent>
      </w:sdt>
      <w:r w:rsidR="00EC4D1A" w:rsidRPr="00EC4D1A">
        <w:t xml:space="preserve">  </w:t>
      </w:r>
      <w:sdt>
        <w:sdtPr>
          <w:alias w:val="Address"/>
          <w:tag w:val="Address"/>
          <w:id w:val="7433537"/>
          <w:placeholder>
            <w:docPart w:val="9165AC2587824ACDB300CF0601DC41C3"/>
          </w:placeholder>
          <w:temporary/>
          <w:showingPlcHdr/>
        </w:sdtPr>
        <w:sdtEndPr/>
        <w:sdtContent>
          <w:r w:rsidR="00EC4D1A" w:rsidRPr="00EC4D1A">
            <w:t>[Street Address]</w:t>
          </w:r>
        </w:sdtContent>
      </w:sdt>
      <w:r w:rsidR="00EC4D1A" w:rsidRPr="00EC4D1A">
        <w:t xml:space="preserve">, </w:t>
      </w:r>
      <w:sdt>
        <w:sdtPr>
          <w:alias w:val="City, ST  ZIP Code"/>
          <w:tag w:val="City, ST  ZIP Code"/>
          <w:id w:val="7433564"/>
          <w:placeholder>
            <w:docPart w:val="2852918E09784095A8B99C16638C1E89"/>
          </w:placeholder>
          <w:temporary/>
          <w:showingPlcHdr/>
        </w:sdtPr>
        <w:sdtEndPr/>
        <w:sdtContent>
          <w:r w:rsidR="00EC4D1A" w:rsidRPr="00EC4D1A">
            <w:t>[City, ST  ZIP Code]</w:t>
          </w:r>
        </w:sdtContent>
      </w:sdt>
      <w:r w:rsidR="00EC4D1A" w:rsidRPr="00EC4D1A">
        <w:t xml:space="preserve">  Phone </w:t>
      </w:r>
      <w:sdt>
        <w:sdtPr>
          <w:alias w:val="Phone"/>
          <w:tag w:val="Phone"/>
          <w:id w:val="7433591"/>
          <w:placeholder>
            <w:docPart w:val="B12C20C39CF04E2CBC98605AA7AB0E92"/>
          </w:placeholder>
          <w:temporary/>
          <w:showingPlcHdr/>
        </w:sdtPr>
        <w:sdtEndPr/>
        <w:sdtContent>
          <w:r w:rsidR="00EC4D1A" w:rsidRPr="00EC4D1A">
            <w:t>[phone]</w:t>
          </w:r>
        </w:sdtContent>
      </w:sdt>
      <w:r w:rsidR="00EC4D1A" w:rsidRPr="00EC4D1A">
        <w:t xml:space="preserve">  Fax </w:t>
      </w:r>
      <w:sdt>
        <w:sdtPr>
          <w:alias w:val="Fax"/>
          <w:tag w:val="Fax"/>
          <w:id w:val="7433618"/>
          <w:placeholder>
            <w:docPart w:val="B85BF240532A43EEBE475B4C39BAE371"/>
          </w:placeholder>
          <w:temporary/>
          <w:showingPlcHdr/>
        </w:sdtPr>
        <w:sdtEndPr/>
        <w:sdtContent>
          <w:r w:rsidR="00EC4D1A" w:rsidRPr="00EC4D1A">
            <w:t>[fax]</w:t>
          </w:r>
        </w:sdtContent>
      </w:sdt>
      <w:r w:rsidR="00EC4D1A" w:rsidRPr="00EC4D1A">
        <w:t xml:space="preserve">  </w:t>
      </w:r>
      <w:sdt>
        <w:sdtPr>
          <w:alias w:val="Email"/>
          <w:tag w:val="Email"/>
          <w:id w:val="7433645"/>
          <w:placeholder>
            <w:docPart w:val="BB1C226DB7CC4E548EC2456A75F0F634"/>
          </w:placeholder>
          <w:temporary/>
          <w:showingPlcHdr/>
        </w:sdtPr>
        <w:sdtEndPr/>
        <w:sdtContent>
          <w:r w:rsidR="00EC4D1A" w:rsidRPr="00EC4D1A">
            <w:t>[email]</w:t>
          </w:r>
        </w:sdtContent>
      </w:sdt>
    </w:p>
    <w:sectPr w:rsidR="00CA1C8D" w:rsidRPr="00EC4D1A" w:rsidSect="007E6B7E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44"/>
    <w:rsid w:val="00010191"/>
    <w:rsid w:val="00063B44"/>
    <w:rsid w:val="000653AC"/>
    <w:rsid w:val="000E042A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D794F"/>
    <w:rsid w:val="002F6035"/>
    <w:rsid w:val="00304275"/>
    <w:rsid w:val="00311C97"/>
    <w:rsid w:val="003272DA"/>
    <w:rsid w:val="0035067A"/>
    <w:rsid w:val="003B1554"/>
    <w:rsid w:val="003E5FCD"/>
    <w:rsid w:val="00441785"/>
    <w:rsid w:val="00442CDA"/>
    <w:rsid w:val="0045588D"/>
    <w:rsid w:val="004F202D"/>
    <w:rsid w:val="005209B5"/>
    <w:rsid w:val="00521569"/>
    <w:rsid w:val="005865E7"/>
    <w:rsid w:val="00663E19"/>
    <w:rsid w:val="00704C33"/>
    <w:rsid w:val="00705699"/>
    <w:rsid w:val="00755F57"/>
    <w:rsid w:val="007B1082"/>
    <w:rsid w:val="007B38EB"/>
    <w:rsid w:val="007E6B7E"/>
    <w:rsid w:val="007F242B"/>
    <w:rsid w:val="008171B1"/>
    <w:rsid w:val="00820427"/>
    <w:rsid w:val="008C5A0E"/>
    <w:rsid w:val="008E45DF"/>
    <w:rsid w:val="009355BA"/>
    <w:rsid w:val="00953D43"/>
    <w:rsid w:val="00954EF9"/>
    <w:rsid w:val="009A0A91"/>
    <w:rsid w:val="009C1689"/>
    <w:rsid w:val="009D0ECF"/>
    <w:rsid w:val="009D7158"/>
    <w:rsid w:val="00A42A8C"/>
    <w:rsid w:val="00A472D4"/>
    <w:rsid w:val="00A54A6E"/>
    <w:rsid w:val="00A57EB0"/>
    <w:rsid w:val="00A63377"/>
    <w:rsid w:val="00A87BAC"/>
    <w:rsid w:val="00A908B1"/>
    <w:rsid w:val="00A92D87"/>
    <w:rsid w:val="00AA16FA"/>
    <w:rsid w:val="00AD1385"/>
    <w:rsid w:val="00AD6E6B"/>
    <w:rsid w:val="00B451AC"/>
    <w:rsid w:val="00B629A1"/>
    <w:rsid w:val="00B90E1B"/>
    <w:rsid w:val="00B9178F"/>
    <w:rsid w:val="00C46658"/>
    <w:rsid w:val="00C50F0E"/>
    <w:rsid w:val="00C64428"/>
    <w:rsid w:val="00C650E6"/>
    <w:rsid w:val="00C673FD"/>
    <w:rsid w:val="00C810A3"/>
    <w:rsid w:val="00CA1C8D"/>
    <w:rsid w:val="00CA4BCD"/>
    <w:rsid w:val="00CD1017"/>
    <w:rsid w:val="00D10BE7"/>
    <w:rsid w:val="00D719AB"/>
    <w:rsid w:val="00D824D4"/>
    <w:rsid w:val="00DC3F34"/>
    <w:rsid w:val="00DF75B5"/>
    <w:rsid w:val="00E020A7"/>
    <w:rsid w:val="00E47F00"/>
    <w:rsid w:val="00E97E88"/>
    <w:rsid w:val="00EB4F05"/>
    <w:rsid w:val="00EC4D1A"/>
    <w:rsid w:val="00ED5BBA"/>
    <w:rsid w:val="00F1113C"/>
    <w:rsid w:val="00F1654D"/>
    <w:rsid w:val="00F45F0F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D7AEC3B-FC42-47C0-9175-11B621E6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C3F3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C3F3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C3F3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F34"/>
    <w:rPr>
      <w:color w:val="808080"/>
    </w:rPr>
  </w:style>
  <w:style w:type="paragraph" w:customStyle="1" w:styleId="Right-alignedtext">
    <w:name w:val="Right-aligned text"/>
    <w:basedOn w:val="Normal"/>
    <w:qFormat/>
    <w:rsid w:val="00820427"/>
    <w:pPr>
      <w:spacing w:line="240" w:lineRule="atLeast"/>
      <w:jc w:val="right"/>
    </w:pPr>
    <w:rPr>
      <w:szCs w:val="16"/>
    </w:rPr>
  </w:style>
  <w:style w:type="paragraph" w:customStyle="1" w:styleId="Slogan">
    <w:name w:val="Slogan"/>
    <w:basedOn w:val="Normal"/>
    <w:qFormat/>
    <w:rsid w:val="00DC3F34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qFormat/>
    <w:rsid w:val="00DC3F34"/>
    <w:pPr>
      <w:spacing w:before="520"/>
      <w:jc w:val="center"/>
    </w:pPr>
    <w:rPr>
      <w:color w:val="A6A6A6" w:themeColor="background1" w:themeShade="A6"/>
      <w:szCs w:val="18"/>
    </w:rPr>
  </w:style>
  <w:style w:type="paragraph" w:customStyle="1" w:styleId="ThankYou">
    <w:name w:val="Thank You"/>
    <w:basedOn w:val="Normal"/>
    <w:qFormat/>
    <w:rsid w:val="00DC3F34"/>
    <w:pPr>
      <w:spacing w:before="520"/>
      <w:jc w:val="center"/>
    </w:pPr>
    <w:rPr>
      <w:b/>
      <w:i/>
    </w:rPr>
  </w:style>
  <w:style w:type="paragraph" w:styleId="BalloonText">
    <w:name w:val="Balloon Text"/>
    <w:basedOn w:val="Normal"/>
    <w:link w:val="BalloonTextChar"/>
    <w:semiHidden/>
    <w:unhideWhenUsed/>
    <w:rsid w:val="00C466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C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Sales%20receip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3E6E7D78F400C94F95164C5DA6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389F-CB1B-4E17-967D-DD375A4657DE}"/>
      </w:docPartPr>
      <w:docPartBody>
        <w:p w:rsidR="00000000" w:rsidRDefault="00DD4930">
          <w:pPr>
            <w:pStyle w:val="E213E6E7D78F400C94F95164C5DA686A"/>
          </w:pPr>
          <w:r>
            <w:t>[Your Company Slogan]</w:t>
          </w:r>
        </w:p>
      </w:docPartBody>
    </w:docPart>
    <w:docPart>
      <w:docPartPr>
        <w:name w:val="587A27DA55A7400590E170B352D7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0718-4E56-4FD2-8BA4-F30EDF503B2C}"/>
      </w:docPartPr>
      <w:docPartBody>
        <w:p w:rsidR="00000000" w:rsidRDefault="00DD4930">
          <w:pPr>
            <w:pStyle w:val="587A27DA55A7400590E170B352D75C18"/>
          </w:pPr>
          <w:r>
            <w:t>[Click to select date]</w:t>
          </w:r>
        </w:p>
      </w:docPartBody>
    </w:docPart>
    <w:docPart>
      <w:docPartPr>
        <w:name w:val="A9969B6B75EB439FBDB77CD4AF766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FC2F2-B2BE-407C-BA31-87708C628A19}"/>
      </w:docPartPr>
      <w:docPartBody>
        <w:p w:rsidR="00000000" w:rsidRDefault="00DD4930">
          <w:pPr>
            <w:pStyle w:val="A9969B6B75EB439FBDB77CD4AF7664D5"/>
          </w:pPr>
          <w:r>
            <w:t>[100]</w:t>
          </w:r>
        </w:p>
      </w:docPartBody>
    </w:docPart>
    <w:docPart>
      <w:docPartPr>
        <w:name w:val="5A3CC2AFEF8A46C3B11E060C769E0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7BFC-EAE8-464B-AD82-F017D27A4B51}"/>
      </w:docPartPr>
      <w:docPartBody>
        <w:p w:rsidR="00000000" w:rsidRDefault="00DD4930">
          <w:pPr>
            <w:pStyle w:val="5A3CC2AFEF8A46C3B11E060C769E0DF0"/>
          </w:pPr>
          <w:r>
            <w:t>[Name]</w:t>
          </w:r>
        </w:p>
      </w:docPartBody>
    </w:docPart>
    <w:docPart>
      <w:docPartPr>
        <w:name w:val="79973F4B1C544932BBED13A3DB60D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FAB4-5F50-44A9-82ED-38791625DB2B}"/>
      </w:docPartPr>
      <w:docPartBody>
        <w:p w:rsidR="00000000" w:rsidRDefault="00DD4930">
          <w:pPr>
            <w:pStyle w:val="79973F4B1C544932BBED13A3DB60D211"/>
          </w:pPr>
          <w:r>
            <w:t>[Company Name]</w:t>
          </w:r>
        </w:p>
      </w:docPartBody>
    </w:docPart>
    <w:docPart>
      <w:docPartPr>
        <w:name w:val="54EAE0FB9BDC4A5BA2CD1F40A2FB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1180-AB8F-4C58-BC30-4C8B549AA54E}"/>
      </w:docPartPr>
      <w:docPartBody>
        <w:p w:rsidR="00000000" w:rsidRDefault="00DD4930">
          <w:pPr>
            <w:pStyle w:val="54EAE0FB9BDC4A5BA2CD1F40A2FBE3C7"/>
          </w:pPr>
          <w:r>
            <w:t>[Street Address]</w:t>
          </w:r>
        </w:p>
      </w:docPartBody>
    </w:docPart>
    <w:docPart>
      <w:docPartPr>
        <w:name w:val="EC21EE1915EC4792B73B125F6CF9A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D64A-D29E-46D9-996C-772E5E2EDF7C}"/>
      </w:docPartPr>
      <w:docPartBody>
        <w:p w:rsidR="00000000" w:rsidRDefault="00DD4930">
          <w:pPr>
            <w:pStyle w:val="EC21EE1915EC4792B73B125F6CF9AEC2"/>
          </w:pPr>
          <w:r>
            <w:t>[City, ST  ZIP Code]</w:t>
          </w:r>
        </w:p>
      </w:docPartBody>
    </w:docPart>
    <w:docPart>
      <w:docPartPr>
        <w:name w:val="6065A05BE01D457E81F7411F710D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E88C-AB12-41FC-A701-7BCB0913EA4A}"/>
      </w:docPartPr>
      <w:docPartBody>
        <w:p w:rsidR="00000000" w:rsidRDefault="00DD4930">
          <w:pPr>
            <w:pStyle w:val="6065A05BE01D457E81F7411F710D851E"/>
          </w:pPr>
          <w:r>
            <w:t>[Phone]</w:t>
          </w:r>
        </w:p>
      </w:docPartBody>
    </w:docPart>
    <w:docPart>
      <w:docPartPr>
        <w:name w:val="5499DECDB0CF4AC0B6E97022BA37A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FA5B6-4DFE-4357-89CA-0047EEFE1D18}"/>
      </w:docPartPr>
      <w:docPartBody>
        <w:p w:rsidR="00000000" w:rsidRDefault="00DD4930">
          <w:pPr>
            <w:pStyle w:val="5499DECDB0CF4AC0B6E97022BA37A214"/>
          </w:pPr>
          <w:r>
            <w:t>[ABC12345]</w:t>
          </w:r>
        </w:p>
      </w:docPartBody>
    </w:docPart>
    <w:docPart>
      <w:docPartPr>
        <w:name w:val="7F7184D3F0ED4582AEB1B7CA590B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D9B5-AF77-414D-91AF-55C92E6F3EEF}"/>
      </w:docPartPr>
      <w:docPartBody>
        <w:p w:rsidR="00000000" w:rsidRDefault="00DD4930">
          <w:pPr>
            <w:pStyle w:val="7F7184D3F0ED4582AEB1B7CA590BAAEA"/>
          </w:pPr>
          <w:r w:rsidRPr="00EC4D1A">
            <w:t>[Your Company Name]</w:t>
          </w:r>
        </w:p>
      </w:docPartBody>
    </w:docPart>
    <w:docPart>
      <w:docPartPr>
        <w:name w:val="9165AC2587824ACDB300CF0601DC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C461-FDC1-4745-AA1D-78D17C2E85EE}"/>
      </w:docPartPr>
      <w:docPartBody>
        <w:p w:rsidR="00000000" w:rsidRDefault="00DD4930">
          <w:pPr>
            <w:pStyle w:val="9165AC2587824ACDB300CF0601DC41C3"/>
          </w:pPr>
          <w:r w:rsidRPr="00EC4D1A">
            <w:t>[Street Address]</w:t>
          </w:r>
        </w:p>
      </w:docPartBody>
    </w:docPart>
    <w:docPart>
      <w:docPartPr>
        <w:name w:val="2852918E09784095A8B99C16638C1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D8860-48A3-4537-A09D-A08ABB5B411B}"/>
      </w:docPartPr>
      <w:docPartBody>
        <w:p w:rsidR="00000000" w:rsidRDefault="00DD4930">
          <w:pPr>
            <w:pStyle w:val="2852918E09784095A8B99C16638C1E89"/>
          </w:pPr>
          <w:r w:rsidRPr="00EC4D1A">
            <w:t>[City, ST  ZIP Code]</w:t>
          </w:r>
        </w:p>
      </w:docPartBody>
    </w:docPart>
    <w:docPart>
      <w:docPartPr>
        <w:name w:val="B12C20C39CF04E2CBC98605AA7AB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B8D75-A3A4-4D4E-B146-78213FF2EE4A}"/>
      </w:docPartPr>
      <w:docPartBody>
        <w:p w:rsidR="00000000" w:rsidRDefault="00DD4930">
          <w:pPr>
            <w:pStyle w:val="B12C20C39CF04E2CBC98605AA7AB0E92"/>
          </w:pPr>
          <w:r w:rsidRPr="00EC4D1A">
            <w:t>[phone]</w:t>
          </w:r>
        </w:p>
      </w:docPartBody>
    </w:docPart>
    <w:docPart>
      <w:docPartPr>
        <w:name w:val="B85BF240532A43EEBE475B4C39BAE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55BFE-6680-4180-AC3F-FAE2E64DA1DA}"/>
      </w:docPartPr>
      <w:docPartBody>
        <w:p w:rsidR="00000000" w:rsidRDefault="00DD4930">
          <w:pPr>
            <w:pStyle w:val="B85BF240532A43EEBE475B4C39BAE371"/>
          </w:pPr>
          <w:r w:rsidRPr="00EC4D1A">
            <w:t>[fax]</w:t>
          </w:r>
        </w:p>
      </w:docPartBody>
    </w:docPart>
    <w:docPart>
      <w:docPartPr>
        <w:name w:val="BB1C226DB7CC4E548EC2456A75F0F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9FA3-AF93-4C1A-93AC-BC33BCCB65A2}"/>
      </w:docPartPr>
      <w:docPartBody>
        <w:p w:rsidR="00000000" w:rsidRDefault="00DD4930">
          <w:pPr>
            <w:pStyle w:val="BB1C226DB7CC4E548EC2456A75F0F634"/>
          </w:pPr>
          <w:r w:rsidRPr="00EC4D1A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30"/>
    <w:rsid w:val="00D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3E6E7D78F400C94F95164C5DA686A">
    <w:name w:val="E213E6E7D78F400C94F95164C5DA686A"/>
  </w:style>
  <w:style w:type="paragraph" w:customStyle="1" w:styleId="587A27DA55A7400590E170B352D75C18">
    <w:name w:val="587A27DA55A7400590E170B352D75C18"/>
  </w:style>
  <w:style w:type="paragraph" w:customStyle="1" w:styleId="A9969B6B75EB439FBDB77CD4AF7664D5">
    <w:name w:val="A9969B6B75EB439FBDB77CD4AF7664D5"/>
  </w:style>
  <w:style w:type="paragraph" w:customStyle="1" w:styleId="5A3CC2AFEF8A46C3B11E060C769E0DF0">
    <w:name w:val="5A3CC2AFEF8A46C3B11E060C769E0DF0"/>
  </w:style>
  <w:style w:type="paragraph" w:customStyle="1" w:styleId="79973F4B1C544932BBED13A3DB60D211">
    <w:name w:val="79973F4B1C544932BBED13A3DB60D211"/>
  </w:style>
  <w:style w:type="paragraph" w:customStyle="1" w:styleId="54EAE0FB9BDC4A5BA2CD1F40A2FBE3C7">
    <w:name w:val="54EAE0FB9BDC4A5BA2CD1F40A2FBE3C7"/>
  </w:style>
  <w:style w:type="paragraph" w:customStyle="1" w:styleId="EC21EE1915EC4792B73B125F6CF9AEC2">
    <w:name w:val="EC21EE1915EC4792B73B125F6CF9AEC2"/>
  </w:style>
  <w:style w:type="paragraph" w:customStyle="1" w:styleId="6065A05BE01D457E81F7411F710D851E">
    <w:name w:val="6065A05BE01D457E81F7411F710D851E"/>
  </w:style>
  <w:style w:type="paragraph" w:customStyle="1" w:styleId="5499DECDB0CF4AC0B6E97022BA37A214">
    <w:name w:val="5499DECDB0CF4AC0B6E97022BA37A214"/>
  </w:style>
  <w:style w:type="paragraph" w:customStyle="1" w:styleId="7F7184D3F0ED4582AEB1B7CA590BAAEA">
    <w:name w:val="7F7184D3F0ED4582AEB1B7CA590BAAEA"/>
  </w:style>
  <w:style w:type="paragraph" w:customStyle="1" w:styleId="9165AC2587824ACDB300CF0601DC41C3">
    <w:name w:val="9165AC2587824ACDB300CF0601DC41C3"/>
  </w:style>
  <w:style w:type="paragraph" w:customStyle="1" w:styleId="2852918E09784095A8B99C16638C1E89">
    <w:name w:val="2852918E09784095A8B99C16638C1E89"/>
  </w:style>
  <w:style w:type="paragraph" w:customStyle="1" w:styleId="B12C20C39CF04E2CBC98605AA7AB0E92">
    <w:name w:val="B12C20C39CF04E2CBC98605AA7AB0E92"/>
  </w:style>
  <w:style w:type="paragraph" w:customStyle="1" w:styleId="B85BF240532A43EEBE475B4C39BAE371">
    <w:name w:val="B85BF240532A43EEBE475B4C39BAE371"/>
  </w:style>
  <w:style w:type="paragraph" w:customStyle="1" w:styleId="BB1C226DB7CC4E548EC2456A75F0F634">
    <w:name w:val="BB1C226DB7CC4E548EC2456A75F0F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E35DA-F73C-4957-AA0D-286B33C2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Lines design).dotx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(Simple Lines design)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(Simple Lines design)</dc:title>
  <dc:creator>Mark Duignan</dc:creator>
  <cp:keywords/>
  <cp:lastModifiedBy>Mark Duignan</cp:lastModifiedBy>
  <cp:revision>1</cp:revision>
  <cp:lastPrinted>2004-08-26T20:37:00Z</cp:lastPrinted>
  <dcterms:created xsi:type="dcterms:W3CDTF">2016-09-21T05:52:00Z</dcterms:created>
  <dcterms:modified xsi:type="dcterms:W3CDTF">2016-09-21T05:53:00Z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TC011465911033</vt:lpwstr>
  </property>
</Properties>
</file>