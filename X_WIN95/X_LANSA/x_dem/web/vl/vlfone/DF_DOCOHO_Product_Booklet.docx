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front and back cover of booklet"/>
      </w:tblPr>
      <w:tblGrid>
        <w:gridCol w:w="6346"/>
        <w:gridCol w:w="834"/>
        <w:gridCol w:w="834"/>
        <w:gridCol w:w="6098"/>
      </w:tblGrid>
      <w:tr w:rsidR="00C32D6A">
        <w:trPr>
          <w:trHeight w:hRule="exact" w:val="10152"/>
        </w:trPr>
        <w:tc>
          <w:tcPr>
            <w:tcW w:w="6192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Back cover layout"/>
            </w:tblPr>
            <w:tblGrid>
              <w:gridCol w:w="6346"/>
            </w:tblGrid>
            <w:tr w:rsidR="00C32D6A">
              <w:trPr>
                <w:trHeight w:val="7920"/>
              </w:trPr>
              <w:tc>
                <w:tcPr>
                  <w:tcW w:w="5000" w:type="pct"/>
                </w:tcPr>
                <w:p w:rsidR="00C32D6A" w:rsidRDefault="0064623A">
                  <w:pPr>
                    <w:pStyle w:val="Heading2"/>
                    <w:spacing w:before="0"/>
                  </w:pPr>
                  <w:bookmarkStart w:id="0" w:name="_Toc347752181"/>
                  <w:r>
                    <w:t>Who we are</w:t>
                  </w:r>
                  <w:bookmarkEnd w:id="0"/>
                </w:p>
                <w:p w:rsidR="00C32D6A" w:rsidRDefault="0064623A">
                  <w:r>
                    <w:t>Don’t be shy! Let them know how great you are. This is the back cover of your booklet, so it’s one of the first and last things the recipient sees.</w:t>
                  </w:r>
                </w:p>
                <w:p w:rsidR="00C32D6A" w:rsidRDefault="0064623A">
                  <w:r>
                    <w:t>It’s a great place for your ‘elevator pitch.’ If you only had a few seconds to pitch your products or services to someone, what would you say?</w:t>
                  </w:r>
                </w:p>
                <w:p w:rsidR="00C32D6A" w:rsidRDefault="0064623A">
                  <w:pPr>
                    <w:pStyle w:val="ListBullet"/>
                  </w:pPr>
                  <w:r>
                    <w:t>Consider including a couple of key takeaways on this back cover…</w:t>
                  </w:r>
                </w:p>
                <w:p w:rsidR="00C32D6A" w:rsidRDefault="0064623A">
                  <w:pPr>
                    <w:pStyle w:val="ListBullet"/>
                  </w:pPr>
                  <w:r>
                    <w:t>Just remember that this is marketing—if you want to grab their attention, keep it brief, friendly, and readable.</w:t>
                  </w:r>
                </w:p>
                <w:p w:rsidR="00C32D6A" w:rsidRDefault="0064623A">
                  <w:pPr>
                    <w:pStyle w:val="Heading2"/>
                  </w:pPr>
                  <w:bookmarkStart w:id="1" w:name="_Toc347752182"/>
                  <w:r>
                    <w:t>Contact Us</w:t>
                  </w:r>
                  <w:bookmarkEnd w:id="1"/>
                </w:p>
                <w:p w:rsidR="00C32D6A" w:rsidRDefault="00BD13C1">
                  <w:sdt>
                    <w:sdtPr>
                      <w:id w:val="589427660"/>
                      <w:placeholder>
                        <w:docPart w:val="EF2985AC73B64BE0B724B6E2DA753E8A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 w:rsidR="0064623A">
                        <w:t>If you have a physical location, provide brief directional information, such as highways or landmarks:</w:t>
                      </w:r>
                    </w:sdtContent>
                  </w:sdt>
                </w:p>
                <w:sdt>
                  <w:sdtPr>
                    <w:alias w:val="Company Address"/>
                    <w:tag w:val=""/>
                    <w:id w:val="-1057700626"/>
                    <w:placeholder>
                      <w:docPart w:val="DB0304476730427EBEAC6A8645E41CB4"/>
                    </w:placeholder>
                    <w:showingPlcHdr/>
                    <w:dataBinding w:prefixMappings="xmlns:ns0='http://schemas.microsoft.com/office/2006/coverPageProps' " w:xpath="/ns0:CoverPageProperties[1]/ns0:CompanyAddress[1]" w:storeItemID="{55AF091B-3C7A-41E3-B477-F2FDAA23CFDA}"/>
                    <w15:appearance w15:val="hidden"/>
                    <w:text w:multiLine="1"/>
                  </w:sdtPr>
                  <w:sdtEndPr/>
                  <w:sdtContent>
                    <w:p w:rsidR="00C32D6A" w:rsidRDefault="0064623A">
                      <w:r>
                        <w:t>[Street Address]</w:t>
                      </w:r>
                      <w:r>
                        <w:br/>
                        <w:t>[City, ST  ZIP Code]</w:t>
                      </w:r>
                    </w:p>
                  </w:sdtContent>
                </w:sdt>
                <w:p w:rsidR="00C32D6A" w:rsidRDefault="0064623A">
                  <w:pPr>
                    <w:pStyle w:val="ContactInfo"/>
                  </w:pPr>
                  <w:r>
                    <w:t xml:space="preserve">Phone: </w:t>
                  </w:r>
                  <w:sdt>
                    <w:sdtPr>
                      <w:id w:val="-590703121"/>
                      <w:placeholder>
                        <w:docPart w:val="1585E9BE520B482D941F68958A9324CB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[Telephone]</w:t>
                      </w:r>
                    </w:sdtContent>
                  </w:sdt>
                </w:p>
                <w:p w:rsidR="00C32D6A" w:rsidRDefault="0064623A">
                  <w:pPr>
                    <w:pStyle w:val="ContactInfo"/>
                  </w:pPr>
                  <w:r>
                    <w:t xml:space="preserve">Email: </w:t>
                  </w:r>
                  <w:sdt>
                    <w:sdtPr>
                      <w:id w:val="1136759471"/>
                      <w:placeholder>
                        <w:docPart w:val="812CBE588C3B47F6A7B74505E45AB3D2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[Email address]</w:t>
                      </w:r>
                    </w:sdtContent>
                  </w:sdt>
                </w:p>
                <w:p w:rsidR="00C32D6A" w:rsidRDefault="0064623A">
                  <w:pPr>
                    <w:pStyle w:val="ContactInfo"/>
                  </w:pPr>
                  <w:r>
                    <w:t xml:space="preserve">Web: </w:t>
                  </w:r>
                  <w:sdt>
                    <w:sdtPr>
                      <w:id w:val="-1874445338"/>
                      <w:placeholder>
                        <w:docPart w:val="3558FE80E34F49ECABD4E5F4D191AE40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[Web address]</w:t>
                      </w:r>
                    </w:sdtContent>
                  </w:sdt>
                </w:p>
              </w:tc>
            </w:tr>
            <w:tr w:rsidR="00C32D6A">
              <w:trPr>
                <w:trHeight w:val="2232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6346" w:type="dxa"/>
                    <w:tblCellMar>
                      <w:left w:w="0" w:type="dxa"/>
                      <w:right w:w="144" w:type="dxa"/>
                    </w:tblCellMar>
                    <w:tblLook w:val="04A0" w:firstRow="1" w:lastRow="0" w:firstColumn="1" w:lastColumn="0" w:noHBand="0" w:noVBand="1"/>
                    <w:tblDescription w:val="Logo and contact info"/>
                  </w:tblPr>
                  <w:tblGrid>
                    <w:gridCol w:w="1530"/>
                    <w:gridCol w:w="4816"/>
                  </w:tblGrid>
                  <w:tr w:rsidR="00C32D6A">
                    <w:tc>
                      <w:tcPr>
                        <w:tcW w:w="1530" w:type="dxa"/>
                        <w:vAlign w:val="bottom"/>
                      </w:tcPr>
                      <w:p w:rsidR="00C32D6A" w:rsidRDefault="0064623A">
                        <w:pPr>
                          <w:pStyle w:val="NoSpacing"/>
                        </w:pPr>
                        <w:r>
                          <w:rPr>
                            <w:noProof/>
                            <w:lang w:val="en-AU" w:eastAsia="en-AU"/>
                          </w:rPr>
                          <w:drawing>
                            <wp:inline distT="0" distB="0" distL="0" distR="0">
                              <wp:extent cx="853439" cy="411480"/>
                              <wp:effectExtent l="0" t="0" r="4445" b="7620"/>
                              <wp:docPr id="2" name="Picture 2" descr="Placeholder 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logo_placeholder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53439" cy="4114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816" w:type="dxa"/>
                        <w:vAlign w:val="bottom"/>
                      </w:tcPr>
                      <w:p w:rsidR="00C32D6A" w:rsidRDefault="00BD13C1">
                        <w:pPr>
                          <w:pStyle w:val="Heading4"/>
                        </w:pPr>
                        <w:sdt>
                          <w:sdtPr>
                            <w:alias w:val="Company Name"/>
                            <w:tag w:val=""/>
                            <w:id w:val="-352183792"/>
                            <w:placeholder>
                              <w:docPart w:val="86C8B187B2FE449A92C2FBC934F7CF43"/>
                            </w:placeholder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15:appearance w15:val="hidden"/>
                            <w:text/>
                          </w:sdtPr>
                          <w:sdtEndPr/>
                          <w:sdtContent>
                            <w:r w:rsidR="0064623A">
                              <w:t>[Company Name]</w:t>
                            </w:r>
                          </w:sdtContent>
                        </w:sdt>
                      </w:p>
                      <w:sdt>
                        <w:sdtPr>
                          <w:alias w:val="Company Address"/>
                          <w:tag w:val=""/>
                          <w:id w:val="758407760"/>
                          <w:placeholder>
                            <w:docPart w:val="DB0304476730427EBEAC6A8645E41CB4"/>
                          </w:placeholder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p w:rsidR="00C32D6A" w:rsidRDefault="0064623A">
                            <w:pPr>
                              <w:pStyle w:val="NoSpacing"/>
                            </w:pPr>
                            <w:r>
                              <w:t>[Street Address]</w:t>
                            </w:r>
                            <w:r>
                              <w:br/>
                              <w:t>[City, ST  ZIP Code]</w:t>
                            </w:r>
                          </w:p>
                        </w:sdtContent>
                      </w:sdt>
                    </w:tc>
                  </w:tr>
                </w:tbl>
                <w:p w:rsidR="00C32D6A" w:rsidRDefault="00C32D6A">
                  <w:pPr>
                    <w:pStyle w:val="NoSpacing"/>
                  </w:pPr>
                </w:p>
              </w:tc>
            </w:tr>
          </w:tbl>
          <w:p w:rsidR="00C32D6A" w:rsidRDefault="00C32D6A">
            <w:pPr>
              <w:pStyle w:val="NoSpacing"/>
            </w:pPr>
          </w:p>
        </w:tc>
        <w:tc>
          <w:tcPr>
            <w:tcW w:w="864" w:type="dxa"/>
          </w:tcPr>
          <w:p w:rsidR="00C32D6A" w:rsidRDefault="00C32D6A">
            <w:pPr>
              <w:pStyle w:val="NoSpacing"/>
            </w:pPr>
          </w:p>
        </w:tc>
        <w:tc>
          <w:tcPr>
            <w:tcW w:w="864" w:type="dxa"/>
          </w:tcPr>
          <w:p w:rsidR="00C32D6A" w:rsidRDefault="00C32D6A">
            <w:pPr>
              <w:pStyle w:val="NoSpacing"/>
            </w:pPr>
          </w:p>
        </w:tc>
        <w:tc>
          <w:tcPr>
            <w:tcW w:w="6192" w:type="dxa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Front cover layout"/>
            </w:tblPr>
            <w:tblGrid>
              <w:gridCol w:w="6098"/>
            </w:tblGrid>
            <w:tr w:rsidR="00C32D6A">
              <w:trPr>
                <w:trHeight w:val="4363"/>
              </w:trPr>
              <w:sdt>
                <w:sdtPr>
                  <w:id w:val="1593662995"/>
                  <w:placeholder>
                    <w:docPart w:val="0E5D78D9B6704A639156371B21212BC9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vAlign w:val="bottom"/>
                    </w:tcPr>
                    <w:p w:rsidR="00C32D6A" w:rsidRDefault="0064623A">
                      <w:pPr>
                        <w:pStyle w:val="Title"/>
                      </w:pPr>
                      <w:r>
                        <w:t>[Title of Your Brochure or Booklet]</w:t>
                      </w:r>
                    </w:p>
                  </w:tc>
                </w:sdtContent>
              </w:sdt>
            </w:tr>
            <w:tr w:rsidR="00C32D6A">
              <w:trPr>
                <w:trHeight w:val="3989"/>
              </w:trPr>
              <w:tc>
                <w:tcPr>
                  <w:tcW w:w="5000" w:type="pct"/>
                  <w:vAlign w:val="center"/>
                </w:tcPr>
                <w:tbl>
                  <w:tblPr>
                    <w:tblW w:w="0" w:type="auto"/>
                    <w:tblBorders>
                      <w:top w:val="single" w:sz="6" w:space="0" w:color="A6A6A6" w:themeColor="background1" w:themeShade="A6"/>
                      <w:left w:val="single" w:sz="6" w:space="0" w:color="A6A6A6" w:themeColor="background1" w:themeShade="A6"/>
                      <w:bottom w:val="single" w:sz="6" w:space="0" w:color="A6A6A6" w:themeColor="background1" w:themeShade="A6"/>
                      <w:right w:val="single" w:sz="6" w:space="0" w:color="A6A6A6" w:themeColor="background1" w:themeShade="A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Picture frame"/>
                  </w:tblPr>
                  <w:tblGrid>
                    <w:gridCol w:w="21"/>
                  </w:tblGrid>
                  <w:tr w:rsidR="00C32D6A">
                    <w:tc>
                      <w:tcPr>
                        <w:tcW w:w="0" w:type="auto"/>
                      </w:tcPr>
                      <w:p w:rsidR="00C32D6A" w:rsidRDefault="00C32D6A">
                        <w:pPr>
                          <w:pStyle w:val="Photo"/>
                        </w:pPr>
                        <w:bookmarkStart w:id="2" w:name="_GoBack"/>
                        <w:bookmarkEnd w:id="2"/>
                      </w:p>
                    </w:tc>
                  </w:tr>
                </w:tbl>
                <w:p w:rsidR="00C32D6A" w:rsidRDefault="00C32D6A">
                  <w:pPr>
                    <w:pStyle w:val="NoSpacing"/>
                    <w:jc w:val="center"/>
                  </w:pPr>
                </w:p>
              </w:tc>
            </w:tr>
            <w:tr w:rsidR="00C32D6A">
              <w:trPr>
                <w:trHeight w:val="1800"/>
              </w:trPr>
              <w:tc>
                <w:tcPr>
                  <w:tcW w:w="5000" w:type="pct"/>
                </w:tcPr>
                <w:p w:rsidR="00C32D6A" w:rsidRDefault="00BD13C1">
                  <w:pPr>
                    <w:pStyle w:val="Organization"/>
                  </w:pPr>
                  <w:sdt>
                    <w:sdtPr>
                      <w:alias w:val="Company Name"/>
                      <w:tag w:val=""/>
                      <w:id w:val="703292134"/>
                      <w:placeholder>
                        <w:docPart w:val="86C8B187B2FE449A92C2FBC934F7CF43"/>
                      </w:placeholder>
                      <w:showingPlcHdr/>
                      <w:dataBinding w:prefixMappings="xmlns:ns0='http://schemas.openxmlformats.org/officeDocument/2006/extended-properties' " w:xpath="/ns0:Properties[1]/ns0:Company[1]" w:storeItemID="{6668398D-A668-4E3E-A5EB-62B293D839F1}"/>
                      <w15:appearance w15:val="hidden"/>
                      <w:text/>
                    </w:sdtPr>
                    <w:sdtEndPr/>
                    <w:sdtContent>
                      <w:r w:rsidR="0064623A">
                        <w:t>[Company Name]</w:t>
                      </w:r>
                    </w:sdtContent>
                  </w:sdt>
                </w:p>
                <w:sdt>
                  <w:sdtPr>
                    <w:id w:val="-1219047643"/>
                    <w:placeholder>
                      <w:docPart w:val="1E266D00EE5C40268941B95716D90E90"/>
                    </w:placeholder>
                    <w:temporary/>
                    <w:showingPlcHdr/>
                    <w15:appearance w15:val="hidden"/>
                    <w:text/>
                  </w:sdtPr>
                  <w:sdtEndPr/>
                  <w:sdtContent>
                    <w:p w:rsidR="00C32D6A" w:rsidRDefault="0064623A">
                      <w:pPr>
                        <w:pStyle w:val="Subtitle"/>
                      </w:pPr>
                      <w:r>
                        <w:t>[Subtitle]</w:t>
                      </w:r>
                    </w:p>
                  </w:sdtContent>
                </w:sdt>
              </w:tc>
            </w:tr>
          </w:tbl>
          <w:p w:rsidR="00C32D6A" w:rsidRDefault="00C32D6A">
            <w:pPr>
              <w:pStyle w:val="NoSpacing"/>
            </w:pPr>
          </w:p>
        </w:tc>
      </w:tr>
    </w:tbl>
    <w:p w:rsidR="00C32D6A" w:rsidRDefault="00C32D6A">
      <w:pPr>
        <w:pStyle w:val="NoSpacing"/>
      </w:pPr>
    </w:p>
    <w:sectPr w:rsidR="00C32D6A">
      <w:pgSz w:w="15840" w:h="12240" w:orient="landscape"/>
      <w:pgMar w:top="1224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4C6A8A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3A"/>
    <w:rsid w:val="0064623A"/>
    <w:rsid w:val="009D1F37"/>
    <w:rsid w:val="00BD13C1"/>
    <w:rsid w:val="00C3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9706E-C774-4521-BB87-60CF244C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sz w:val="58"/>
      <w:szCs w:val="5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120"/>
      <w:contextualSpacing/>
      <w:outlineLvl w:val="1"/>
    </w:pPr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E3A62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Photo">
    <w:name w:val="Photo"/>
    <w:basedOn w:val="NoSpacing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Title">
    <w:name w:val="Title"/>
    <w:basedOn w:val="Normal"/>
    <w:link w:val="TitleChar"/>
    <w:uiPriority w:val="2"/>
    <w:qFormat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pPr>
      <w:spacing w:before="120" w:after="0" w:line="240" w:lineRule="auto"/>
      <w:contextualSpacing/>
    </w:pPr>
    <w:rPr>
      <w:b/>
      <w:bCs/>
      <w:caps/>
      <w:color w:val="E3A625" w:themeColor="accent1"/>
      <w:sz w:val="40"/>
      <w:szCs w:val="40"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58"/>
      <w:szCs w:val="5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E3A625" w:themeColor="accent1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pPr>
      <w:outlineLvl w:val="9"/>
    </w:pPr>
  </w:style>
  <w:style w:type="paragraph" w:styleId="TOC2">
    <w:name w:val="toc 2"/>
    <w:basedOn w:val="TOC1"/>
    <w:next w:val="Normal"/>
    <w:autoRedefine/>
    <w:uiPriority w:val="10"/>
    <w:unhideWhenUsed/>
    <w:qFormat/>
    <w:pPr>
      <w:ind w:left="200"/>
    </w:pPr>
  </w:style>
  <w:style w:type="paragraph" w:styleId="TOC1">
    <w:name w:val="toc 1"/>
    <w:basedOn w:val="Normal"/>
    <w:next w:val="Normal"/>
    <w:autoRedefine/>
    <w:uiPriority w:val="10"/>
    <w:unhideWhenUsed/>
    <w:qFormat/>
    <w:pPr>
      <w:tabs>
        <w:tab w:val="right" w:leader="dot" w:pos="6120"/>
      </w:tabs>
      <w:spacing w:after="100"/>
    </w:p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Theme="majorHAnsi" w:eastAsiaTheme="majorEastAsia" w:hAnsiTheme="majorHAnsi" w:cstheme="majorBidi"/>
    </w:rPr>
  </w:style>
  <w:style w:type="character" w:customStyle="1" w:styleId="TOCNumbers">
    <w:name w:val="TOC Numbers"/>
    <w:basedOn w:val="DefaultParagraphFont"/>
    <w:uiPriority w:val="11"/>
    <w:qFormat/>
    <w:rPr>
      <w:b/>
      <w:bCs/>
      <w:color w:val="E3A625" w:themeColor="accent1"/>
      <w:sz w:val="28"/>
      <w:szCs w:val="28"/>
    </w:rPr>
  </w:style>
  <w:style w:type="character" w:styleId="PageNumber">
    <w:name w:val="page number"/>
    <w:basedOn w:val="DefaultParagraphFont"/>
    <w:uiPriority w:val="12"/>
    <w:unhideWhenUsed/>
    <w:qFormat/>
    <w:rPr>
      <w:b/>
      <w:bCs/>
      <w:color w:val="E3A625" w:themeColor="accent1"/>
    </w:rPr>
  </w:style>
  <w:style w:type="paragraph" w:styleId="Quote">
    <w:name w:val="Quote"/>
    <w:basedOn w:val="Normal"/>
    <w:next w:val="Normal"/>
    <w:link w:val="QuoteChar"/>
    <w:uiPriority w:val="2"/>
    <w:unhideWhenUsed/>
    <w:qFormat/>
    <w:pPr>
      <w:pBdr>
        <w:top w:val="single" w:sz="8" w:space="10" w:color="E3A625" w:themeColor="accent1"/>
        <w:left w:val="single" w:sz="8" w:space="14" w:color="FFFFFF" w:themeColor="background1"/>
        <w:bottom w:val="single" w:sz="8" w:space="10" w:color="E3A625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i/>
      <w:iCs/>
      <w:color w:val="404040" w:themeColor="text1" w:themeTint="BF"/>
      <w:sz w:val="34"/>
      <w:szCs w:val="34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404040" w:themeColor="text1" w:themeTint="BF"/>
      <w:sz w:val="34"/>
      <w:szCs w:val="34"/>
    </w:rPr>
  </w:style>
  <w:style w:type="table" w:customStyle="1" w:styleId="Calendar1">
    <w:name w:val="Calendar 1"/>
    <w:basedOn w:val="TableNormal"/>
    <w:uiPriority w:val="99"/>
    <w:qFormat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Caption">
    <w:name w:val="caption"/>
    <w:basedOn w:val="Normal"/>
    <w:next w:val="Normal"/>
    <w:uiPriority w:val="35"/>
    <w:unhideWhenUsed/>
    <w:qFormat/>
    <w:pPr>
      <w:spacing w:before="40" w:after="40" w:line="264" w:lineRule="auto"/>
      <w:contextualSpacing/>
    </w:pPr>
    <w:rPr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Bookl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2985AC73B64BE0B724B6E2DA753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BF613-5DE0-4D1A-AF29-5287AB9291B5}"/>
      </w:docPartPr>
      <w:docPartBody>
        <w:p w:rsidR="00544252" w:rsidRDefault="00153356">
          <w:pPr>
            <w:pStyle w:val="EF2985AC73B64BE0B724B6E2DA753E8A"/>
          </w:pPr>
          <w:r>
            <w:t>If you have a physical location, provide brief directional information, such as highways or landmarks:</w:t>
          </w:r>
        </w:p>
      </w:docPartBody>
    </w:docPart>
    <w:docPart>
      <w:docPartPr>
        <w:name w:val="DB0304476730427EBEAC6A8645E41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A01E2-C70B-486C-8C0A-22BBC04CCFB4}"/>
      </w:docPartPr>
      <w:docPartBody>
        <w:p w:rsidR="00544252" w:rsidRDefault="00153356">
          <w:pPr>
            <w:pStyle w:val="DB0304476730427EBEAC6A8645E41CB4"/>
          </w:pPr>
          <w:r>
            <w:t>[Street Address]</w:t>
          </w:r>
          <w:r>
            <w:br/>
            <w:t>[City, ST  ZIP Code]</w:t>
          </w:r>
        </w:p>
      </w:docPartBody>
    </w:docPart>
    <w:docPart>
      <w:docPartPr>
        <w:name w:val="1585E9BE520B482D941F68958A932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5CDC3-1DB8-40F2-A138-B9A0DAC70265}"/>
      </w:docPartPr>
      <w:docPartBody>
        <w:p w:rsidR="00544252" w:rsidRDefault="00153356">
          <w:pPr>
            <w:pStyle w:val="1585E9BE520B482D941F68958A9324CB"/>
          </w:pPr>
          <w:r>
            <w:t>[Telephone]</w:t>
          </w:r>
        </w:p>
      </w:docPartBody>
    </w:docPart>
    <w:docPart>
      <w:docPartPr>
        <w:name w:val="812CBE588C3B47F6A7B74505E45AB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67E322-4CCE-4E0B-9856-2B71A7B0F547}"/>
      </w:docPartPr>
      <w:docPartBody>
        <w:p w:rsidR="00544252" w:rsidRDefault="00153356">
          <w:pPr>
            <w:pStyle w:val="812CBE588C3B47F6A7B74505E45AB3D2"/>
          </w:pPr>
          <w:r>
            <w:t>[Email address]</w:t>
          </w:r>
        </w:p>
      </w:docPartBody>
    </w:docPart>
    <w:docPart>
      <w:docPartPr>
        <w:name w:val="3558FE80E34F49ECABD4E5F4D191A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A4A3A-3494-40B9-A2A2-05C09C58839B}"/>
      </w:docPartPr>
      <w:docPartBody>
        <w:p w:rsidR="00544252" w:rsidRDefault="00153356">
          <w:pPr>
            <w:pStyle w:val="3558FE80E34F49ECABD4E5F4D191AE40"/>
          </w:pPr>
          <w:r>
            <w:t>[Web address]</w:t>
          </w:r>
        </w:p>
      </w:docPartBody>
    </w:docPart>
    <w:docPart>
      <w:docPartPr>
        <w:name w:val="86C8B187B2FE449A92C2FBC934F7C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AE046-C502-4FAF-A097-621321BB8588}"/>
      </w:docPartPr>
      <w:docPartBody>
        <w:p w:rsidR="00544252" w:rsidRDefault="00153356">
          <w:pPr>
            <w:pStyle w:val="86C8B187B2FE449A92C2FBC934F7CF43"/>
          </w:pPr>
          <w:r>
            <w:t>[Company Name]</w:t>
          </w:r>
        </w:p>
      </w:docPartBody>
    </w:docPart>
    <w:docPart>
      <w:docPartPr>
        <w:name w:val="0E5D78D9B6704A639156371B21212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29972-44C1-40E8-B827-1D97683FD762}"/>
      </w:docPartPr>
      <w:docPartBody>
        <w:p w:rsidR="00544252" w:rsidRDefault="00153356">
          <w:pPr>
            <w:pStyle w:val="0E5D78D9B6704A639156371B21212BC9"/>
          </w:pPr>
          <w:r>
            <w:t>[Title of Your Brochure or Booklet]</w:t>
          </w:r>
        </w:p>
      </w:docPartBody>
    </w:docPart>
    <w:docPart>
      <w:docPartPr>
        <w:name w:val="1E266D00EE5C40268941B95716D9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DD8C2-A14F-44B5-8F01-737FF7B27574}"/>
      </w:docPartPr>
      <w:docPartBody>
        <w:p w:rsidR="00544252" w:rsidRDefault="00153356">
          <w:pPr>
            <w:pStyle w:val="1E266D00EE5C40268941B95716D90E90"/>
          </w:pPr>
          <w:r>
            <w:t>[Subtitle]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56"/>
    <w:rsid w:val="00153356"/>
    <w:rsid w:val="00544252"/>
    <w:rsid w:val="00B3193F"/>
    <w:rsid w:val="00C4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2985AC73B64BE0B724B6E2DA753E8A">
    <w:name w:val="EF2985AC73B64BE0B724B6E2DA753E8A"/>
  </w:style>
  <w:style w:type="paragraph" w:customStyle="1" w:styleId="DB0304476730427EBEAC6A8645E41CB4">
    <w:name w:val="DB0304476730427EBEAC6A8645E41CB4"/>
  </w:style>
  <w:style w:type="paragraph" w:customStyle="1" w:styleId="1585E9BE520B482D941F68958A9324CB">
    <w:name w:val="1585E9BE520B482D941F68958A9324CB"/>
  </w:style>
  <w:style w:type="paragraph" w:customStyle="1" w:styleId="812CBE588C3B47F6A7B74505E45AB3D2">
    <w:name w:val="812CBE588C3B47F6A7B74505E45AB3D2"/>
  </w:style>
  <w:style w:type="paragraph" w:customStyle="1" w:styleId="3558FE80E34F49ECABD4E5F4D191AE40">
    <w:name w:val="3558FE80E34F49ECABD4E5F4D191AE40"/>
  </w:style>
  <w:style w:type="paragraph" w:customStyle="1" w:styleId="86C8B187B2FE449A92C2FBC934F7CF43">
    <w:name w:val="86C8B187B2FE449A92C2FBC934F7CF43"/>
  </w:style>
  <w:style w:type="paragraph" w:customStyle="1" w:styleId="0E5D78D9B6704A639156371B21212BC9">
    <w:name w:val="0E5D78D9B6704A639156371B21212BC9"/>
  </w:style>
  <w:style w:type="paragraph" w:customStyle="1" w:styleId="1E266D00EE5C40268941B95716D90E90">
    <w:name w:val="1E266D00EE5C40268941B95716D90E90"/>
  </w:style>
  <w:style w:type="paragraph" w:customStyle="1" w:styleId="A116C4E4C91E4F739996CB430785E809">
    <w:name w:val="A116C4E4C91E4F739996CB430785E809"/>
  </w:style>
  <w:style w:type="paragraph" w:customStyle="1" w:styleId="3F1146B372324FED9D39CA12AB5A8BBD">
    <w:name w:val="3F1146B372324FED9D39CA12AB5A8BBD"/>
  </w:style>
  <w:style w:type="paragraph" w:customStyle="1" w:styleId="1E76932538654698A375A06A4D08005D">
    <w:name w:val="1E76932538654698A375A06A4D08005D"/>
  </w:style>
  <w:style w:type="paragraph" w:customStyle="1" w:styleId="15E84F0CC39D4922B87E601E0B2CC87C">
    <w:name w:val="15E84F0CC39D4922B87E601E0B2CC87C"/>
  </w:style>
  <w:style w:type="paragraph" w:customStyle="1" w:styleId="F37D62B3DD684DA4BCB6485EC23F63DC">
    <w:name w:val="F37D62B3DD684DA4BCB6485EC23F63DC"/>
  </w:style>
  <w:style w:type="paragraph" w:customStyle="1" w:styleId="C436DE8C67FC4567B919504E34632E6C">
    <w:name w:val="C436DE8C67FC4567B919504E34632E6C"/>
  </w:style>
  <w:style w:type="paragraph" w:customStyle="1" w:styleId="2E9D844B4EF247D184EB2D613E270369">
    <w:name w:val="2E9D844B4EF247D184EB2D613E270369"/>
  </w:style>
  <w:style w:type="paragraph" w:customStyle="1" w:styleId="209720D67FFB4B9281F90EA33DB3FEBC">
    <w:name w:val="209720D67FFB4B9281F90EA33DB3FEBC"/>
  </w:style>
  <w:style w:type="paragraph" w:customStyle="1" w:styleId="4C6E916812F940B8816BE5A4A4343BB9">
    <w:name w:val="4C6E916812F940B8816BE5A4A4343BB9"/>
  </w:style>
  <w:style w:type="paragraph" w:customStyle="1" w:styleId="E0FCC4C118CA4165A13E2A8811D22D78">
    <w:name w:val="E0FCC4C118CA4165A13E2A8811D22D78"/>
  </w:style>
  <w:style w:type="paragraph" w:customStyle="1" w:styleId="698C181BEC2149E9A5674ABFF6D5EE4A">
    <w:name w:val="698C181BEC2149E9A5674ABFF6D5EE4A"/>
  </w:style>
  <w:style w:type="paragraph" w:customStyle="1" w:styleId="2CCE674B77A04EDDAFA356DFF96D5D27">
    <w:name w:val="2CCE674B77A04EDDAFA356DFF96D5D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oklet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E3A625"/>
      </a:accent1>
      <a:accent2>
        <a:srgbClr val="6D7483"/>
      </a:accent2>
      <a:accent3>
        <a:srgbClr val="D16349"/>
      </a:accent3>
      <a:accent4>
        <a:srgbClr val="4F8797"/>
      </a:accent4>
      <a:accent5>
        <a:srgbClr val="7F6C60"/>
      </a:accent5>
      <a:accent6>
        <a:srgbClr val="638865"/>
      </a:accent6>
      <a:hlink>
        <a:srgbClr val="4F8797"/>
      </a:hlink>
      <a:folHlink>
        <a:srgbClr val="6D748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419A4-A49B-4AB2-9300-8DAC9AA1D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A9772-51EC-4F4E-AEA1-350B00C04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Booklet.dotx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Duignan</dc:creator>
  <cp:keywords/>
  <dc:description/>
  <cp:lastModifiedBy>Mark Duignan</cp:lastModifiedBy>
  <cp:revision>4</cp:revision>
  <dcterms:created xsi:type="dcterms:W3CDTF">2016-09-21T05:51:00Z</dcterms:created>
  <dcterms:modified xsi:type="dcterms:W3CDTF">2016-09-21T05:55:00Z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TC040096789991</vt:lpwstr>
  </property>
</Properties>
</file>