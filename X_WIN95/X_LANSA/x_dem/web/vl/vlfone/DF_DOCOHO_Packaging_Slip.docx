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17"/>
        <w:gridCol w:w="718"/>
        <w:gridCol w:w="783"/>
        <w:gridCol w:w="770"/>
        <w:gridCol w:w="2052"/>
        <w:gridCol w:w="298"/>
        <w:gridCol w:w="242"/>
        <w:gridCol w:w="783"/>
        <w:gridCol w:w="357"/>
        <w:gridCol w:w="1740"/>
      </w:tblGrid>
      <w:tr w:rsidR="006F3C33" w:rsidRPr="00056ABE">
        <w:trPr>
          <w:trHeight w:val="1440"/>
          <w:jc w:val="center"/>
        </w:trPr>
        <w:tc>
          <w:tcPr>
            <w:tcW w:w="648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:rsidR="006F3C33" w:rsidRDefault="005076F5" w:rsidP="006F3C33">
            <w:pPr>
              <w:pStyle w:val="Heading1"/>
            </w:pPr>
            <w:bookmarkStart w:id="0" w:name="_GoBack"/>
            <w:bookmarkEnd w:id="0"/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05FA70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C9686F">
              <w:t>Packaging Slip</w:t>
            </w:r>
          </w:p>
        </w:tc>
        <w:tc>
          <w:tcPr>
            <w:tcW w:w="2880" w:type="dxa"/>
            <w:gridSpan w:val="3"/>
            <w:shd w:val="clear" w:color="auto" w:fill="FFFFFF"/>
            <w:vAlign w:val="center"/>
          </w:tcPr>
          <w:p w:rsidR="006F3C33" w:rsidRPr="00056ABE" w:rsidRDefault="006F3C33" w:rsidP="00056ABE">
            <w:pPr>
              <w:pStyle w:val="DateandNumber"/>
            </w:pPr>
            <w:r w:rsidRPr="00056ABE">
              <w:t xml:space="preserve">Date: </w:t>
            </w:r>
            <w:sdt>
              <w:sdtPr>
                <w:id w:val="631673221"/>
                <w:placeholder>
                  <w:docPart w:val="0DDE24DFD6B342C194C9CF09DD47AE89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874D1" w:rsidRPr="00056ABE">
                  <w:t>[Enter a date]</w:t>
                </w:r>
              </w:sdtContent>
            </w:sdt>
          </w:p>
        </w:tc>
      </w:tr>
      <w:tr w:rsidR="00C9686F" w:rsidRPr="000E042A" w:rsidTr="004874D1">
        <w:trPr>
          <w:trHeight w:val="2088"/>
          <w:jc w:val="center"/>
        </w:trPr>
        <w:tc>
          <w:tcPr>
            <w:tcW w:w="2335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</w:tcPr>
          <w:sdt>
            <w:sdtPr>
              <w:id w:val="629898825"/>
              <w:placeholder>
                <w:docPart w:val="559BD15548054013BACD47DAB3D9627E"/>
              </w:placeholder>
              <w:showingPlcHdr/>
            </w:sdtPr>
            <w:sdtEndPr/>
            <w:sdtContent>
              <w:p w:rsidR="004874D1" w:rsidRPr="004874D1" w:rsidRDefault="004874D1" w:rsidP="004874D1">
                <w:pPr>
                  <w:pStyle w:val="leftalignedtext"/>
                </w:pPr>
                <w:r w:rsidRPr="00056ABE">
                  <w:t>[Your Company Name]</w:t>
                </w:r>
              </w:p>
            </w:sdtContent>
          </w:sdt>
          <w:sdt>
            <w:sdtPr>
              <w:id w:val="629898827"/>
              <w:placeholder>
                <w:docPart w:val="C48A6178F40441F7A0FE1FE22D33DC48"/>
              </w:placeholder>
              <w:showingPlcHdr/>
            </w:sdtPr>
            <w:sdtEndPr/>
            <w:sdtContent>
              <w:p w:rsidR="004874D1" w:rsidRPr="004874D1" w:rsidRDefault="004874D1" w:rsidP="004874D1">
                <w:pPr>
                  <w:pStyle w:val="leftalignedtext"/>
                </w:pPr>
                <w:r w:rsidRPr="004874D1">
                  <w:t>[Street Address]</w:t>
                </w:r>
              </w:p>
            </w:sdtContent>
          </w:sdt>
          <w:sdt>
            <w:sdtPr>
              <w:id w:val="629898853"/>
              <w:placeholder>
                <w:docPart w:val="3FA143C5627A4FC8B5DC2DC475459207"/>
              </w:placeholder>
              <w:showingPlcHdr/>
            </w:sdtPr>
            <w:sdtEndPr/>
            <w:sdtContent>
              <w:p w:rsidR="004874D1" w:rsidRPr="004874D1" w:rsidRDefault="004874D1" w:rsidP="004874D1">
                <w:pPr>
                  <w:pStyle w:val="leftalignedtext"/>
                </w:pPr>
                <w:r w:rsidRPr="004874D1">
                  <w:t>[City, ST  ZIP Code</w:t>
                </w:r>
                <w:r w:rsidRPr="004874D1">
                  <w:rPr>
                    <w:rFonts w:hint="eastAsia"/>
                  </w:rPr>
                  <w:t>]</w:t>
                </w:r>
              </w:p>
            </w:sdtContent>
          </w:sdt>
          <w:sdt>
            <w:sdtPr>
              <w:id w:val="629898855"/>
              <w:placeholder>
                <w:docPart w:val="8C8374225119464BA2D6755A4CBC171E"/>
              </w:placeholder>
              <w:showingPlcHdr/>
            </w:sdtPr>
            <w:sdtEndPr/>
            <w:sdtContent>
              <w:p w:rsidR="004874D1" w:rsidRPr="004874D1" w:rsidRDefault="004874D1" w:rsidP="004874D1">
                <w:pPr>
                  <w:pStyle w:val="leftalignedtext"/>
                </w:pPr>
                <w:r w:rsidRPr="00056ABE">
                  <w:t>[Phone]</w:t>
                </w:r>
              </w:p>
            </w:sdtContent>
          </w:sdt>
          <w:p w:rsidR="004874D1" w:rsidRPr="004874D1" w:rsidRDefault="004874D1" w:rsidP="004874D1">
            <w:pPr>
              <w:pStyle w:val="leftalignedtext"/>
            </w:pPr>
            <w:r w:rsidRPr="004874D1">
              <w:t xml:space="preserve">Fax </w:t>
            </w:r>
            <w:sdt>
              <w:sdtPr>
                <w:id w:val="629898857"/>
                <w:placeholder>
                  <w:docPart w:val="A001BD13EDA64D79BA2D1B0B44ED4FC0"/>
                </w:placeholder>
                <w:showingPlcHdr/>
              </w:sdtPr>
              <w:sdtEndPr/>
              <w:sdtContent>
                <w:r w:rsidRPr="00056ABE">
                  <w:t>[000.000.0000]</w:t>
                </w:r>
              </w:sdtContent>
            </w:sdt>
          </w:p>
          <w:sdt>
            <w:sdtPr>
              <w:id w:val="629898859"/>
              <w:placeholder>
                <w:docPart w:val="81D5B00C6C37463D90C2EC8FEEAC3582"/>
              </w:placeholder>
              <w:showingPlcHdr/>
            </w:sdtPr>
            <w:sdtEndPr/>
            <w:sdtContent>
              <w:p w:rsidR="00C9686F" w:rsidRDefault="004874D1" w:rsidP="004874D1">
                <w:pPr>
                  <w:pStyle w:val="leftalignedtext"/>
                </w:pPr>
                <w:r w:rsidRPr="00056ABE">
                  <w:t>[e-mail]</w:t>
                </w:r>
              </w:p>
            </w:sdtContent>
          </w:sdt>
        </w:tc>
        <w:tc>
          <w:tcPr>
            <w:tcW w:w="1553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C9686F" w:rsidRDefault="00C9686F" w:rsidP="00C9686F">
            <w:pPr>
              <w:pStyle w:val="headingright"/>
            </w:pPr>
            <w:r>
              <w:t>Ship To</w:t>
            </w:r>
          </w:p>
        </w:tc>
        <w:tc>
          <w:tcPr>
            <w:tcW w:w="2052" w:type="dxa"/>
            <w:tcBorders>
              <w:bottom w:val="single" w:sz="4" w:space="0" w:color="BFBFBF" w:themeColor="background1" w:themeShade="BF"/>
            </w:tcBorders>
            <w:shd w:val="clear" w:color="auto" w:fill="FFFFFF"/>
          </w:tcPr>
          <w:sdt>
            <w:sdtPr>
              <w:id w:val="629898869"/>
              <w:placeholder>
                <w:docPart w:val="D86EB5B8F1DC4B82AA05E7828A4B18D1"/>
              </w:placeholder>
              <w:showingPlcHdr/>
            </w:sdtPr>
            <w:sdtEndPr/>
            <w:sdtContent>
              <w:p w:rsidR="004874D1" w:rsidRPr="004874D1" w:rsidRDefault="004874D1" w:rsidP="004874D1">
                <w:pPr>
                  <w:pStyle w:val="rightalignedtext"/>
                </w:pPr>
                <w:r w:rsidRPr="004874D1">
                  <w:t>[Name]</w:t>
                </w:r>
              </w:p>
            </w:sdtContent>
          </w:sdt>
          <w:sdt>
            <w:sdtPr>
              <w:id w:val="629898871"/>
              <w:placeholder>
                <w:docPart w:val="8C388BA805694979B0F200483279AC80"/>
              </w:placeholder>
              <w:showingPlcHdr/>
            </w:sdtPr>
            <w:sdtEndPr/>
            <w:sdtContent>
              <w:p w:rsidR="004874D1" w:rsidRPr="004874D1" w:rsidRDefault="004874D1" w:rsidP="004874D1">
                <w:pPr>
                  <w:pStyle w:val="rightalignedtext"/>
                </w:pPr>
                <w:r w:rsidRPr="00056ABE">
                  <w:t>[Company Name]</w:t>
                </w:r>
              </w:p>
            </w:sdtContent>
          </w:sdt>
          <w:sdt>
            <w:sdtPr>
              <w:id w:val="629898873"/>
              <w:placeholder>
                <w:docPart w:val="F8A7077C1073430AB0C1C37CB86BBA36"/>
              </w:placeholder>
              <w:showingPlcHdr/>
            </w:sdtPr>
            <w:sdtEndPr/>
            <w:sdtContent>
              <w:p w:rsidR="004874D1" w:rsidRPr="004874D1" w:rsidRDefault="004874D1" w:rsidP="004874D1">
                <w:pPr>
                  <w:pStyle w:val="rightalignedtext"/>
                </w:pPr>
                <w:r w:rsidRPr="00056ABE">
                  <w:t>[Street Address]</w:t>
                </w:r>
              </w:p>
            </w:sdtContent>
          </w:sdt>
          <w:sdt>
            <w:sdtPr>
              <w:id w:val="629898875"/>
              <w:placeholder>
                <w:docPart w:val="87450489AEC9402388DB450E49AEAEDE"/>
              </w:placeholder>
              <w:showingPlcHdr/>
            </w:sdtPr>
            <w:sdtEndPr/>
            <w:sdtContent>
              <w:p w:rsidR="004874D1" w:rsidRPr="004874D1" w:rsidRDefault="004874D1" w:rsidP="004874D1">
                <w:pPr>
                  <w:pStyle w:val="rightalignedtext"/>
                </w:pPr>
                <w:r w:rsidRPr="00056ABE">
                  <w:t>[City, ST  ZIP Code</w:t>
                </w:r>
                <w:r w:rsidRPr="00056ABE">
                  <w:rPr>
                    <w:rFonts w:hint="eastAsia"/>
                  </w:rPr>
                  <w:t>]</w:t>
                </w:r>
              </w:p>
            </w:sdtContent>
          </w:sdt>
          <w:sdt>
            <w:sdtPr>
              <w:id w:val="629898877"/>
              <w:placeholder>
                <w:docPart w:val="2A6EF177B3D44BD4BEBCA76C07FF1878"/>
              </w:placeholder>
              <w:showingPlcHdr/>
            </w:sdtPr>
            <w:sdtEndPr/>
            <w:sdtContent>
              <w:p w:rsidR="004874D1" w:rsidRPr="004874D1" w:rsidRDefault="004874D1" w:rsidP="004874D1">
                <w:pPr>
                  <w:pStyle w:val="rightalignedtext"/>
                </w:pPr>
                <w:r w:rsidRPr="00056ABE">
                  <w:t>[Phone]</w:t>
                </w:r>
              </w:p>
            </w:sdtContent>
          </w:sdt>
          <w:p w:rsidR="00C9686F" w:rsidRDefault="004874D1" w:rsidP="004874D1">
            <w:pPr>
              <w:pStyle w:val="rightalignedtext"/>
            </w:pPr>
            <w:r w:rsidRPr="004874D1">
              <w:t xml:space="preserve">Customer ID </w:t>
            </w:r>
            <w:sdt>
              <w:sdtPr>
                <w:id w:val="629898879"/>
                <w:placeholder>
                  <w:docPart w:val="1EB025542EB84E678C0975ADCD9A3B1D"/>
                </w:placeholder>
                <w:showingPlcHdr/>
              </w:sdtPr>
              <w:sdtEndPr/>
              <w:sdtContent>
                <w:r w:rsidRPr="004874D1">
                  <w:t>[ABC12345</w:t>
                </w:r>
                <w:r w:rsidRPr="004874D1">
                  <w:rPr>
                    <w:rFonts w:hint="eastAsia"/>
                  </w:rPr>
                  <w:t>]</w:t>
                </w:r>
              </w:sdtContent>
            </w:sdt>
          </w:p>
        </w:tc>
        <w:tc>
          <w:tcPr>
            <w:tcW w:w="1323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C9686F" w:rsidRDefault="00C9686F" w:rsidP="00C9686F">
            <w:pPr>
              <w:pStyle w:val="headingright"/>
            </w:pPr>
            <w:r>
              <w:t>Bill To</w:t>
            </w:r>
          </w:p>
        </w:tc>
        <w:tc>
          <w:tcPr>
            <w:tcW w:w="2097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FFFFF"/>
          </w:tcPr>
          <w:sdt>
            <w:sdtPr>
              <w:id w:val="631673238"/>
              <w:placeholder>
                <w:docPart w:val="0EF5B43A4880471EA60A67AD7F587AC9"/>
              </w:placeholder>
              <w:showingPlcHdr/>
            </w:sdtPr>
            <w:sdtEndPr/>
            <w:sdtContent>
              <w:p w:rsidR="004874D1" w:rsidRPr="004874D1" w:rsidRDefault="004874D1" w:rsidP="004874D1">
                <w:pPr>
                  <w:pStyle w:val="rightalignedtext"/>
                </w:pPr>
                <w:r w:rsidRPr="004874D1">
                  <w:t>[Name]</w:t>
                </w:r>
              </w:p>
            </w:sdtContent>
          </w:sdt>
          <w:sdt>
            <w:sdtPr>
              <w:id w:val="631673239"/>
              <w:placeholder>
                <w:docPart w:val="7B269F627A264E698E0F387ED02F4938"/>
              </w:placeholder>
              <w:showingPlcHdr/>
            </w:sdtPr>
            <w:sdtEndPr/>
            <w:sdtContent>
              <w:p w:rsidR="004874D1" w:rsidRPr="004874D1" w:rsidRDefault="004874D1" w:rsidP="004874D1">
                <w:pPr>
                  <w:pStyle w:val="rightalignedtext"/>
                </w:pPr>
                <w:r w:rsidRPr="00056ABE">
                  <w:t>[Company Name]</w:t>
                </w:r>
              </w:p>
            </w:sdtContent>
          </w:sdt>
          <w:sdt>
            <w:sdtPr>
              <w:id w:val="631673240"/>
              <w:placeholder>
                <w:docPart w:val="047DB19543344CC8887530FA96A18CDD"/>
              </w:placeholder>
              <w:showingPlcHdr/>
            </w:sdtPr>
            <w:sdtEndPr/>
            <w:sdtContent>
              <w:p w:rsidR="004874D1" w:rsidRPr="004874D1" w:rsidRDefault="004874D1" w:rsidP="004874D1">
                <w:pPr>
                  <w:pStyle w:val="rightalignedtext"/>
                </w:pPr>
                <w:r w:rsidRPr="00056ABE">
                  <w:t>[Street Address]</w:t>
                </w:r>
              </w:p>
            </w:sdtContent>
          </w:sdt>
          <w:sdt>
            <w:sdtPr>
              <w:id w:val="631673241"/>
              <w:placeholder>
                <w:docPart w:val="9C09EB4CC0B74DADB1E084909C5ECC9A"/>
              </w:placeholder>
              <w:showingPlcHdr/>
            </w:sdtPr>
            <w:sdtEndPr/>
            <w:sdtContent>
              <w:p w:rsidR="004874D1" w:rsidRPr="004874D1" w:rsidRDefault="004874D1" w:rsidP="004874D1">
                <w:pPr>
                  <w:pStyle w:val="rightalignedtext"/>
                </w:pPr>
                <w:r w:rsidRPr="00056ABE">
                  <w:t>[City, ST  ZIP Code</w:t>
                </w:r>
                <w:r w:rsidRPr="00056ABE">
                  <w:rPr>
                    <w:rFonts w:hint="eastAsia"/>
                  </w:rPr>
                  <w:t>]</w:t>
                </w:r>
              </w:p>
            </w:sdtContent>
          </w:sdt>
          <w:sdt>
            <w:sdtPr>
              <w:id w:val="631673242"/>
              <w:placeholder>
                <w:docPart w:val="2E86A570EA4C49ACA6AC2D67CEF3210A"/>
              </w:placeholder>
              <w:showingPlcHdr/>
            </w:sdtPr>
            <w:sdtEndPr/>
            <w:sdtContent>
              <w:p w:rsidR="004874D1" w:rsidRPr="004874D1" w:rsidRDefault="004874D1" w:rsidP="004874D1">
                <w:pPr>
                  <w:pStyle w:val="rightalignedtext"/>
                </w:pPr>
                <w:r w:rsidRPr="00056ABE">
                  <w:t>[Phone]</w:t>
                </w:r>
              </w:p>
            </w:sdtContent>
          </w:sdt>
          <w:p w:rsidR="00C9686F" w:rsidRPr="000E042A" w:rsidRDefault="004874D1" w:rsidP="004874D1">
            <w:pPr>
              <w:pStyle w:val="rightalignedtext"/>
            </w:pPr>
            <w:r w:rsidRPr="004874D1">
              <w:t xml:space="preserve">Customer ID </w:t>
            </w:r>
            <w:sdt>
              <w:sdtPr>
                <w:id w:val="631673243"/>
                <w:placeholder>
                  <w:docPart w:val="C5C1A5D9EF5A4137AFAC01A6809945A2"/>
                </w:placeholder>
                <w:showingPlcHdr/>
              </w:sdtPr>
              <w:sdtEndPr/>
              <w:sdtContent>
                <w:r w:rsidRPr="004874D1">
                  <w:t>[ABC12345</w:t>
                </w:r>
                <w:r w:rsidRPr="004874D1">
                  <w:rPr>
                    <w:rFonts w:hint="eastAsia"/>
                  </w:rPr>
                  <w:t>]</w:t>
                </w:r>
              </w:sdtContent>
            </w:sdt>
          </w:p>
        </w:tc>
      </w:tr>
      <w:tr w:rsidR="00C9686F" w:rsidRPr="00912BEF" w:rsidTr="004874D1">
        <w:trPr>
          <w:trHeight w:val="288"/>
          <w:jc w:val="center"/>
        </w:trPr>
        <w:tc>
          <w:tcPr>
            <w:tcW w:w="311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:rsidR="00C9686F" w:rsidRPr="00912BEF" w:rsidRDefault="00C9686F" w:rsidP="000A467A">
            <w:pPr>
              <w:pStyle w:val="columnheadings"/>
            </w:pPr>
            <w:r>
              <w:t>Order Date</w:t>
            </w:r>
          </w:p>
        </w:tc>
        <w:tc>
          <w:tcPr>
            <w:tcW w:w="31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:rsidR="00C9686F" w:rsidRPr="00912BEF" w:rsidRDefault="00C9686F" w:rsidP="000A467A">
            <w:pPr>
              <w:pStyle w:val="columnheadings"/>
            </w:pPr>
            <w:r>
              <w:t>Order Number</w:t>
            </w:r>
          </w:p>
        </w:tc>
        <w:tc>
          <w:tcPr>
            <w:tcW w:w="312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:rsidR="00C9686F" w:rsidRPr="00912BEF" w:rsidRDefault="00C9686F" w:rsidP="000A467A">
            <w:pPr>
              <w:pStyle w:val="columnheadings"/>
            </w:pPr>
            <w:r>
              <w:t>Job</w:t>
            </w:r>
          </w:p>
        </w:tc>
      </w:tr>
      <w:tr w:rsidR="00C9686F" w:rsidRPr="009C1CA5" w:rsidTr="004874D1">
        <w:trPr>
          <w:trHeight w:val="288"/>
          <w:jc w:val="center"/>
        </w:trPr>
        <w:tc>
          <w:tcPr>
            <w:tcW w:w="311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C9686F" w:rsidRPr="009C1CA5" w:rsidRDefault="00C9686F" w:rsidP="000A467A"/>
        </w:tc>
        <w:tc>
          <w:tcPr>
            <w:tcW w:w="31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C9686F" w:rsidRPr="009C1CA5" w:rsidRDefault="00C9686F" w:rsidP="000A467A"/>
        </w:tc>
        <w:tc>
          <w:tcPr>
            <w:tcW w:w="312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C9686F" w:rsidRPr="009C1CA5" w:rsidRDefault="00C9686F" w:rsidP="000A467A"/>
        </w:tc>
      </w:tr>
      <w:tr w:rsidR="000A467A" w:rsidRPr="00912BEF" w:rsidTr="004874D1">
        <w:trPr>
          <w:trHeight w:val="288"/>
          <w:jc w:val="center"/>
        </w:trPr>
        <w:tc>
          <w:tcPr>
            <w:tcW w:w="9360" w:type="dxa"/>
            <w:gridSpan w:val="10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:rsidR="000A467A" w:rsidRPr="00912BEF" w:rsidRDefault="000A467A" w:rsidP="00123A5A"/>
        </w:tc>
      </w:tr>
      <w:tr w:rsidR="00C9686F" w:rsidRPr="00912BEF" w:rsidTr="004874D1">
        <w:trPr>
          <w:trHeight w:val="288"/>
          <w:jc w:val="center"/>
        </w:trPr>
        <w:tc>
          <w:tcPr>
            <w:tcW w:w="16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:rsidR="00C9686F" w:rsidRPr="00912BEF" w:rsidRDefault="000E34B1" w:rsidP="009C1CA5">
            <w:pPr>
              <w:pStyle w:val="columnheadings"/>
            </w:pPr>
            <w:r>
              <w:t>Item #</w:t>
            </w:r>
          </w:p>
        </w:tc>
        <w:tc>
          <w:tcPr>
            <w:tcW w:w="6003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:rsidR="00C9686F" w:rsidRPr="00912BEF" w:rsidRDefault="00C9686F" w:rsidP="009C1CA5">
            <w:pPr>
              <w:pStyle w:val="columnheadings"/>
            </w:pPr>
            <w:r>
              <w:t>Description</w:t>
            </w:r>
          </w:p>
        </w:tc>
        <w:tc>
          <w:tcPr>
            <w:tcW w:w="1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:rsidR="00C9686F" w:rsidRPr="00912BEF" w:rsidRDefault="000E34B1" w:rsidP="009C1CA5">
            <w:pPr>
              <w:pStyle w:val="columnheadings"/>
            </w:pPr>
            <w:r>
              <w:t>Quantity</w:t>
            </w:r>
          </w:p>
        </w:tc>
      </w:tr>
      <w:tr w:rsidR="00C9686F" w:rsidRPr="00912BEF" w:rsidTr="00DF20D4">
        <w:trPr>
          <w:trHeight w:val="288"/>
          <w:jc w:val="center"/>
        </w:trPr>
        <w:tc>
          <w:tcPr>
            <w:tcW w:w="16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C9686F" w:rsidRPr="00912BEF" w:rsidRDefault="00C9686F" w:rsidP="009C1CA5"/>
        </w:tc>
        <w:tc>
          <w:tcPr>
            <w:tcW w:w="6003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C9686F" w:rsidRPr="009C1CA5" w:rsidRDefault="00C9686F" w:rsidP="00123A5A"/>
        </w:tc>
        <w:tc>
          <w:tcPr>
            <w:tcW w:w="17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86F" w:rsidRPr="009C1CA5" w:rsidRDefault="00C9686F" w:rsidP="009C1CA5">
            <w:pPr>
              <w:pStyle w:val="Amount"/>
            </w:pPr>
          </w:p>
        </w:tc>
      </w:tr>
      <w:tr w:rsidR="00C9686F" w:rsidRPr="00912BEF" w:rsidTr="00DF20D4">
        <w:trPr>
          <w:trHeight w:val="288"/>
          <w:jc w:val="center"/>
        </w:trPr>
        <w:tc>
          <w:tcPr>
            <w:tcW w:w="161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C9686F" w:rsidRPr="00912BEF" w:rsidRDefault="00C9686F" w:rsidP="009C1CA5"/>
        </w:tc>
        <w:tc>
          <w:tcPr>
            <w:tcW w:w="6003" w:type="dxa"/>
            <w:gridSpan w:val="8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9686F" w:rsidRPr="009C1CA5" w:rsidRDefault="00C9686F" w:rsidP="00123A5A"/>
        </w:tc>
        <w:tc>
          <w:tcPr>
            <w:tcW w:w="17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C9686F" w:rsidRPr="009C1CA5" w:rsidRDefault="00C9686F" w:rsidP="009C1CA5">
            <w:pPr>
              <w:pStyle w:val="Amount"/>
            </w:pPr>
          </w:p>
        </w:tc>
      </w:tr>
      <w:tr w:rsidR="00C9686F" w:rsidRPr="00912BEF" w:rsidTr="00DF20D4">
        <w:trPr>
          <w:trHeight w:val="288"/>
          <w:jc w:val="center"/>
        </w:trPr>
        <w:tc>
          <w:tcPr>
            <w:tcW w:w="161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C9686F" w:rsidRPr="00912BEF" w:rsidRDefault="00C9686F" w:rsidP="009C1CA5"/>
        </w:tc>
        <w:tc>
          <w:tcPr>
            <w:tcW w:w="6003" w:type="dxa"/>
            <w:gridSpan w:val="8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C9686F" w:rsidRPr="009C1CA5" w:rsidRDefault="00C9686F" w:rsidP="00123A5A"/>
        </w:tc>
        <w:tc>
          <w:tcPr>
            <w:tcW w:w="17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86F" w:rsidRPr="009C1CA5" w:rsidRDefault="00C9686F" w:rsidP="009C1CA5">
            <w:pPr>
              <w:pStyle w:val="Amount"/>
            </w:pPr>
          </w:p>
        </w:tc>
      </w:tr>
      <w:tr w:rsidR="00C9686F" w:rsidRPr="00912BEF" w:rsidTr="00DF20D4">
        <w:trPr>
          <w:trHeight w:val="288"/>
          <w:jc w:val="center"/>
        </w:trPr>
        <w:tc>
          <w:tcPr>
            <w:tcW w:w="161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C9686F" w:rsidRPr="00912BEF" w:rsidRDefault="00C9686F" w:rsidP="009C1CA5"/>
        </w:tc>
        <w:tc>
          <w:tcPr>
            <w:tcW w:w="6003" w:type="dxa"/>
            <w:gridSpan w:val="8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9686F" w:rsidRPr="009C1CA5" w:rsidRDefault="00C9686F" w:rsidP="00123A5A"/>
        </w:tc>
        <w:tc>
          <w:tcPr>
            <w:tcW w:w="17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C9686F" w:rsidRPr="009C1CA5" w:rsidRDefault="00C9686F" w:rsidP="009C1CA5">
            <w:pPr>
              <w:pStyle w:val="Amount"/>
            </w:pPr>
          </w:p>
        </w:tc>
      </w:tr>
      <w:tr w:rsidR="00C9686F" w:rsidRPr="00912BEF" w:rsidTr="00DF20D4">
        <w:trPr>
          <w:trHeight w:val="288"/>
          <w:jc w:val="center"/>
        </w:trPr>
        <w:tc>
          <w:tcPr>
            <w:tcW w:w="161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C9686F" w:rsidRPr="00912BEF" w:rsidRDefault="00C9686F" w:rsidP="009C1CA5"/>
        </w:tc>
        <w:tc>
          <w:tcPr>
            <w:tcW w:w="6003" w:type="dxa"/>
            <w:gridSpan w:val="8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C9686F" w:rsidRPr="009C1CA5" w:rsidRDefault="00C9686F" w:rsidP="00123A5A"/>
        </w:tc>
        <w:tc>
          <w:tcPr>
            <w:tcW w:w="17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86F" w:rsidRPr="009C1CA5" w:rsidRDefault="00C9686F" w:rsidP="009C1CA5">
            <w:pPr>
              <w:pStyle w:val="Amount"/>
            </w:pPr>
          </w:p>
        </w:tc>
      </w:tr>
      <w:tr w:rsidR="00C9686F" w:rsidRPr="00912BEF" w:rsidTr="00DF20D4">
        <w:trPr>
          <w:trHeight w:val="288"/>
          <w:jc w:val="center"/>
        </w:trPr>
        <w:tc>
          <w:tcPr>
            <w:tcW w:w="161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C9686F" w:rsidRPr="00912BEF" w:rsidRDefault="00C9686F" w:rsidP="009C1CA5"/>
        </w:tc>
        <w:tc>
          <w:tcPr>
            <w:tcW w:w="6003" w:type="dxa"/>
            <w:gridSpan w:val="8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9686F" w:rsidRPr="009C1CA5" w:rsidRDefault="00C9686F" w:rsidP="00123A5A"/>
        </w:tc>
        <w:tc>
          <w:tcPr>
            <w:tcW w:w="17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C9686F" w:rsidRPr="009C1CA5" w:rsidRDefault="00C9686F" w:rsidP="009C1CA5">
            <w:pPr>
              <w:pStyle w:val="Amount"/>
            </w:pPr>
          </w:p>
        </w:tc>
      </w:tr>
      <w:tr w:rsidR="00C9686F" w:rsidRPr="00912BEF" w:rsidTr="00DF20D4">
        <w:trPr>
          <w:trHeight w:val="288"/>
          <w:jc w:val="center"/>
        </w:trPr>
        <w:tc>
          <w:tcPr>
            <w:tcW w:w="161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C9686F" w:rsidRPr="00912BEF" w:rsidRDefault="00C9686F" w:rsidP="009C1CA5"/>
        </w:tc>
        <w:tc>
          <w:tcPr>
            <w:tcW w:w="6003" w:type="dxa"/>
            <w:gridSpan w:val="8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C9686F" w:rsidRPr="009C1CA5" w:rsidRDefault="00C9686F" w:rsidP="00123A5A"/>
        </w:tc>
        <w:tc>
          <w:tcPr>
            <w:tcW w:w="17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86F" w:rsidRPr="009C1CA5" w:rsidRDefault="00C9686F" w:rsidP="009C1CA5">
            <w:pPr>
              <w:pStyle w:val="Amount"/>
            </w:pPr>
          </w:p>
        </w:tc>
      </w:tr>
      <w:tr w:rsidR="00C9686F" w:rsidRPr="00912BEF" w:rsidTr="00DF20D4">
        <w:trPr>
          <w:trHeight w:val="288"/>
          <w:jc w:val="center"/>
        </w:trPr>
        <w:tc>
          <w:tcPr>
            <w:tcW w:w="161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C9686F" w:rsidRPr="00912BEF" w:rsidRDefault="00C9686F" w:rsidP="009C1CA5"/>
        </w:tc>
        <w:tc>
          <w:tcPr>
            <w:tcW w:w="6003" w:type="dxa"/>
            <w:gridSpan w:val="8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9686F" w:rsidRPr="009C1CA5" w:rsidRDefault="00C9686F" w:rsidP="00123A5A"/>
        </w:tc>
        <w:tc>
          <w:tcPr>
            <w:tcW w:w="17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C9686F" w:rsidRPr="009C1CA5" w:rsidRDefault="00C9686F" w:rsidP="009C1CA5">
            <w:pPr>
              <w:pStyle w:val="Amount"/>
            </w:pPr>
          </w:p>
        </w:tc>
      </w:tr>
      <w:tr w:rsidR="00C9686F" w:rsidRPr="00912BEF" w:rsidTr="00DF20D4">
        <w:trPr>
          <w:trHeight w:val="288"/>
          <w:jc w:val="center"/>
        </w:trPr>
        <w:tc>
          <w:tcPr>
            <w:tcW w:w="161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C9686F" w:rsidRPr="00912BEF" w:rsidRDefault="00C9686F" w:rsidP="009C1CA5"/>
        </w:tc>
        <w:tc>
          <w:tcPr>
            <w:tcW w:w="6003" w:type="dxa"/>
            <w:gridSpan w:val="8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C9686F" w:rsidRPr="009C1CA5" w:rsidRDefault="00C9686F" w:rsidP="00123A5A"/>
        </w:tc>
        <w:tc>
          <w:tcPr>
            <w:tcW w:w="17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86F" w:rsidRPr="009C1CA5" w:rsidRDefault="00C9686F" w:rsidP="009C1CA5">
            <w:pPr>
              <w:pStyle w:val="Amount"/>
            </w:pPr>
          </w:p>
        </w:tc>
      </w:tr>
      <w:tr w:rsidR="00C9686F" w:rsidRPr="00912BEF" w:rsidTr="00DF20D4">
        <w:trPr>
          <w:trHeight w:val="288"/>
          <w:jc w:val="center"/>
        </w:trPr>
        <w:tc>
          <w:tcPr>
            <w:tcW w:w="161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C9686F" w:rsidRPr="00912BEF" w:rsidRDefault="00C9686F" w:rsidP="009C1CA5"/>
        </w:tc>
        <w:tc>
          <w:tcPr>
            <w:tcW w:w="6003" w:type="dxa"/>
            <w:gridSpan w:val="8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9686F" w:rsidRPr="009C1CA5" w:rsidRDefault="00C9686F" w:rsidP="00123A5A"/>
        </w:tc>
        <w:tc>
          <w:tcPr>
            <w:tcW w:w="17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C9686F" w:rsidRPr="009C1CA5" w:rsidRDefault="00C9686F" w:rsidP="009C1CA5">
            <w:pPr>
              <w:pStyle w:val="Amount"/>
            </w:pPr>
          </w:p>
        </w:tc>
      </w:tr>
      <w:tr w:rsidR="00C9686F" w:rsidRPr="00912BEF" w:rsidTr="00DF20D4">
        <w:trPr>
          <w:trHeight w:val="288"/>
          <w:jc w:val="center"/>
        </w:trPr>
        <w:tc>
          <w:tcPr>
            <w:tcW w:w="161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C9686F" w:rsidRPr="00912BEF" w:rsidRDefault="00C9686F" w:rsidP="009C1CA5"/>
        </w:tc>
        <w:tc>
          <w:tcPr>
            <w:tcW w:w="6003" w:type="dxa"/>
            <w:gridSpan w:val="8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C9686F" w:rsidRPr="009C1CA5" w:rsidRDefault="00C9686F" w:rsidP="00123A5A"/>
        </w:tc>
        <w:tc>
          <w:tcPr>
            <w:tcW w:w="17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86F" w:rsidRPr="009C1CA5" w:rsidRDefault="00C9686F" w:rsidP="009C1CA5">
            <w:pPr>
              <w:pStyle w:val="Amount"/>
            </w:pPr>
          </w:p>
        </w:tc>
      </w:tr>
      <w:tr w:rsidR="00C9686F" w:rsidRPr="00912BEF" w:rsidTr="00DF20D4">
        <w:trPr>
          <w:trHeight w:val="288"/>
          <w:jc w:val="center"/>
        </w:trPr>
        <w:tc>
          <w:tcPr>
            <w:tcW w:w="161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C9686F" w:rsidRPr="00912BEF" w:rsidRDefault="00C9686F" w:rsidP="009C1CA5"/>
        </w:tc>
        <w:tc>
          <w:tcPr>
            <w:tcW w:w="6003" w:type="dxa"/>
            <w:gridSpan w:val="8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9686F" w:rsidRPr="009C1CA5" w:rsidRDefault="00C9686F" w:rsidP="00123A5A"/>
        </w:tc>
        <w:tc>
          <w:tcPr>
            <w:tcW w:w="17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C9686F" w:rsidRPr="009C1CA5" w:rsidRDefault="00C9686F" w:rsidP="009C1CA5">
            <w:pPr>
              <w:pStyle w:val="Amount"/>
            </w:pPr>
          </w:p>
        </w:tc>
      </w:tr>
      <w:tr w:rsidR="00C9686F" w:rsidRPr="00912BEF" w:rsidTr="00DF20D4">
        <w:trPr>
          <w:trHeight w:val="288"/>
          <w:jc w:val="center"/>
        </w:trPr>
        <w:tc>
          <w:tcPr>
            <w:tcW w:w="161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C9686F" w:rsidRPr="00912BEF" w:rsidRDefault="00C9686F" w:rsidP="009C1CA5"/>
        </w:tc>
        <w:tc>
          <w:tcPr>
            <w:tcW w:w="6003" w:type="dxa"/>
            <w:gridSpan w:val="8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C9686F" w:rsidRPr="009C1CA5" w:rsidRDefault="00C9686F" w:rsidP="00123A5A"/>
        </w:tc>
        <w:tc>
          <w:tcPr>
            <w:tcW w:w="17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86F" w:rsidRPr="009C1CA5" w:rsidRDefault="00C9686F" w:rsidP="009C1CA5">
            <w:pPr>
              <w:pStyle w:val="Amount"/>
            </w:pPr>
          </w:p>
        </w:tc>
      </w:tr>
      <w:tr w:rsidR="00C9686F" w:rsidRPr="00912BEF" w:rsidTr="00DF20D4">
        <w:trPr>
          <w:trHeight w:val="288"/>
          <w:jc w:val="center"/>
        </w:trPr>
        <w:tc>
          <w:tcPr>
            <w:tcW w:w="161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C9686F" w:rsidRPr="00912BEF" w:rsidRDefault="00C9686F" w:rsidP="009C1CA5"/>
        </w:tc>
        <w:tc>
          <w:tcPr>
            <w:tcW w:w="6003" w:type="dxa"/>
            <w:gridSpan w:val="8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9686F" w:rsidRPr="009C1CA5" w:rsidRDefault="00C9686F" w:rsidP="00123A5A"/>
        </w:tc>
        <w:tc>
          <w:tcPr>
            <w:tcW w:w="17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C9686F" w:rsidRPr="009C1CA5" w:rsidRDefault="00C9686F" w:rsidP="009C1CA5">
            <w:pPr>
              <w:pStyle w:val="Amount"/>
            </w:pPr>
          </w:p>
        </w:tc>
      </w:tr>
      <w:tr w:rsidR="00C9686F" w:rsidRPr="00912BEF" w:rsidTr="00DF20D4">
        <w:trPr>
          <w:trHeight w:val="288"/>
          <w:jc w:val="center"/>
        </w:trPr>
        <w:tc>
          <w:tcPr>
            <w:tcW w:w="161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C9686F" w:rsidRPr="00912BEF" w:rsidRDefault="00C9686F" w:rsidP="009C1CA5"/>
        </w:tc>
        <w:tc>
          <w:tcPr>
            <w:tcW w:w="6003" w:type="dxa"/>
            <w:gridSpan w:val="8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C9686F" w:rsidRPr="009C1CA5" w:rsidRDefault="00C9686F" w:rsidP="00123A5A"/>
        </w:tc>
        <w:tc>
          <w:tcPr>
            <w:tcW w:w="17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86F" w:rsidRPr="009C1CA5" w:rsidRDefault="00C9686F" w:rsidP="009C1CA5">
            <w:pPr>
              <w:pStyle w:val="Amount"/>
            </w:pPr>
          </w:p>
        </w:tc>
      </w:tr>
      <w:tr w:rsidR="00C9686F" w:rsidRPr="00912BEF" w:rsidTr="00DF20D4">
        <w:trPr>
          <w:trHeight w:val="288"/>
          <w:jc w:val="center"/>
        </w:trPr>
        <w:tc>
          <w:tcPr>
            <w:tcW w:w="161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C9686F" w:rsidRPr="00912BEF" w:rsidRDefault="00C9686F" w:rsidP="009C1CA5"/>
        </w:tc>
        <w:tc>
          <w:tcPr>
            <w:tcW w:w="6003" w:type="dxa"/>
            <w:gridSpan w:val="8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9686F" w:rsidRPr="009C1CA5" w:rsidRDefault="00C9686F" w:rsidP="00123A5A"/>
        </w:tc>
        <w:tc>
          <w:tcPr>
            <w:tcW w:w="17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C9686F" w:rsidRPr="009C1CA5" w:rsidRDefault="00C9686F" w:rsidP="009C1CA5">
            <w:pPr>
              <w:pStyle w:val="Amount"/>
            </w:pPr>
          </w:p>
        </w:tc>
      </w:tr>
      <w:tr w:rsidR="00C9686F" w:rsidRPr="00912BEF" w:rsidTr="00DF20D4">
        <w:trPr>
          <w:trHeight w:val="288"/>
          <w:jc w:val="center"/>
        </w:trPr>
        <w:tc>
          <w:tcPr>
            <w:tcW w:w="161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C9686F" w:rsidRPr="00912BEF" w:rsidRDefault="00C9686F" w:rsidP="009C1CA5"/>
        </w:tc>
        <w:tc>
          <w:tcPr>
            <w:tcW w:w="6003" w:type="dxa"/>
            <w:gridSpan w:val="8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C9686F" w:rsidRPr="009C1CA5" w:rsidRDefault="00C9686F" w:rsidP="00123A5A"/>
        </w:tc>
        <w:tc>
          <w:tcPr>
            <w:tcW w:w="17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86F" w:rsidRPr="009C1CA5" w:rsidRDefault="00C9686F" w:rsidP="009C1CA5">
            <w:pPr>
              <w:pStyle w:val="Amount"/>
            </w:pPr>
          </w:p>
        </w:tc>
      </w:tr>
      <w:tr w:rsidR="00C9686F" w:rsidRPr="00912BEF" w:rsidTr="00DF20D4">
        <w:trPr>
          <w:trHeight w:val="288"/>
          <w:jc w:val="center"/>
        </w:trPr>
        <w:tc>
          <w:tcPr>
            <w:tcW w:w="161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C9686F" w:rsidRPr="00912BEF" w:rsidRDefault="00C9686F" w:rsidP="009C1CA5"/>
        </w:tc>
        <w:tc>
          <w:tcPr>
            <w:tcW w:w="6003" w:type="dxa"/>
            <w:gridSpan w:val="8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9686F" w:rsidRPr="009C1CA5" w:rsidRDefault="00C9686F" w:rsidP="00123A5A"/>
        </w:tc>
        <w:tc>
          <w:tcPr>
            <w:tcW w:w="17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C9686F" w:rsidRPr="009C1CA5" w:rsidRDefault="00C9686F" w:rsidP="009C1CA5">
            <w:pPr>
              <w:pStyle w:val="Amount"/>
            </w:pPr>
          </w:p>
        </w:tc>
      </w:tr>
      <w:tr w:rsidR="00C9686F" w:rsidRPr="00912BEF" w:rsidTr="00DF20D4">
        <w:trPr>
          <w:trHeight w:val="288"/>
          <w:jc w:val="center"/>
        </w:trPr>
        <w:tc>
          <w:tcPr>
            <w:tcW w:w="161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C9686F" w:rsidRPr="00912BEF" w:rsidRDefault="00C9686F" w:rsidP="009C1CA5"/>
        </w:tc>
        <w:tc>
          <w:tcPr>
            <w:tcW w:w="6003" w:type="dxa"/>
            <w:gridSpan w:val="8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C9686F" w:rsidRPr="009C1CA5" w:rsidRDefault="00C9686F" w:rsidP="00123A5A"/>
        </w:tc>
        <w:tc>
          <w:tcPr>
            <w:tcW w:w="17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86F" w:rsidRPr="009C1CA5" w:rsidRDefault="00C9686F" w:rsidP="009C1CA5">
            <w:pPr>
              <w:pStyle w:val="Amount"/>
            </w:pPr>
          </w:p>
        </w:tc>
      </w:tr>
      <w:tr w:rsidR="00C9686F" w:rsidRPr="00912BEF" w:rsidTr="00DF20D4">
        <w:trPr>
          <w:trHeight w:val="288"/>
          <w:jc w:val="center"/>
        </w:trPr>
        <w:tc>
          <w:tcPr>
            <w:tcW w:w="1617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C9686F" w:rsidRPr="00912BEF" w:rsidRDefault="00C9686F" w:rsidP="009C1CA5"/>
        </w:tc>
        <w:tc>
          <w:tcPr>
            <w:tcW w:w="6003" w:type="dxa"/>
            <w:gridSpan w:val="8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9686F" w:rsidRPr="009C1CA5" w:rsidRDefault="00C9686F" w:rsidP="00123A5A"/>
        </w:tc>
        <w:tc>
          <w:tcPr>
            <w:tcW w:w="174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C9686F" w:rsidRPr="009C1CA5" w:rsidRDefault="00C9686F" w:rsidP="009C1CA5">
            <w:pPr>
              <w:pStyle w:val="Amount"/>
            </w:pPr>
          </w:p>
        </w:tc>
      </w:tr>
      <w:tr w:rsidR="00C9686F" w:rsidRPr="00912BEF" w:rsidTr="00DF20D4">
        <w:trPr>
          <w:trHeight w:val="1295"/>
          <w:jc w:val="center"/>
        </w:trPr>
        <w:tc>
          <w:tcPr>
            <w:tcW w:w="1617" w:type="dxa"/>
            <w:tcBorders>
              <w:top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C9686F" w:rsidRDefault="0053746B" w:rsidP="00123A5A"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374650</wp:posOffset>
                  </wp:positionV>
                  <wp:extent cx="857250" cy="428625"/>
                  <wp:effectExtent l="19050" t="0" r="0" b="0"/>
                  <wp:wrapNone/>
                  <wp:docPr id="58" name="Picture 58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sdt>
          <w:sdtPr>
            <w:id w:val="631673280"/>
            <w:placeholder>
              <w:docPart w:val="20162D5F16AD4936ADE7BD396EE8468D"/>
            </w:placeholder>
            <w:showingPlcHdr/>
          </w:sdtPr>
          <w:sdtEndPr/>
          <w:sdtContent>
            <w:tc>
              <w:tcPr>
                <w:tcW w:w="2271" w:type="dxa"/>
                <w:gridSpan w:val="3"/>
                <w:tcBorders>
                  <w:top w:val="single" w:sz="4" w:space="0" w:color="BFBFBF" w:themeColor="background1" w:themeShade="BF"/>
                </w:tcBorders>
                <w:shd w:val="clear" w:color="auto" w:fill="FFFFFF"/>
                <w:vAlign w:val="bottom"/>
              </w:tcPr>
              <w:p w:rsidR="00C9686F" w:rsidRDefault="00056ABE" w:rsidP="004874D1">
                <w:pPr>
                  <w:pStyle w:val="slogan"/>
                </w:pPr>
                <w:r>
                  <w:t>[Your company slogan]</w:t>
                </w:r>
              </w:p>
            </w:tc>
          </w:sdtContent>
        </w:sdt>
        <w:tc>
          <w:tcPr>
            <w:tcW w:w="5472" w:type="dxa"/>
            <w:gridSpan w:val="6"/>
            <w:tcBorders>
              <w:top w:val="single" w:sz="4" w:space="0" w:color="BFBFBF" w:themeColor="background1" w:themeShade="BF"/>
            </w:tcBorders>
            <w:shd w:val="clear" w:color="auto" w:fill="auto"/>
            <w:vAlign w:val="bottom"/>
          </w:tcPr>
          <w:p w:rsidR="000E34B1" w:rsidRDefault="000E34B1" w:rsidP="00D85250">
            <w:pPr>
              <w:pStyle w:val="lowertext"/>
            </w:pPr>
            <w:r w:rsidRPr="004874D1">
              <w:t xml:space="preserve">Please contact Customer Service at </w:t>
            </w:r>
            <w:sdt>
              <w:sdtPr>
                <w:id w:val="631673305"/>
                <w:placeholder>
                  <w:docPart w:val="E54A4F32C1184DA3B0914BB49C86BDE8"/>
                </w:placeholder>
                <w:showingPlcHdr/>
              </w:sdtPr>
              <w:sdtEndPr/>
              <w:sdtContent>
                <w:r w:rsidR="004874D1" w:rsidRPr="00056ABE">
                  <w:t>[000.000.0000].</w:t>
                </w:r>
              </w:sdtContent>
            </w:sdt>
            <w:r w:rsidRPr="004874D1">
              <w:br/>
              <w:t>with any questions or comments</w:t>
            </w:r>
            <w:r>
              <w:t>.</w:t>
            </w:r>
          </w:p>
          <w:p w:rsidR="00C9686F" w:rsidRPr="001C2122" w:rsidRDefault="00C9686F" w:rsidP="000A467A">
            <w:pPr>
              <w:pStyle w:val="thankyou"/>
            </w:pPr>
            <w:r w:rsidRPr="00F01E9A">
              <w:t>Thank you for your business!</w:t>
            </w:r>
          </w:p>
        </w:tc>
      </w:tr>
    </w:tbl>
    <w:p w:rsidR="004C4F1D" w:rsidRDefault="004C4F1D" w:rsidP="004C4F1D"/>
    <w:sectPr w:rsidR="004C4F1D" w:rsidSect="00C9686F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F5"/>
    <w:rsid w:val="00010191"/>
    <w:rsid w:val="00024856"/>
    <w:rsid w:val="00056ABE"/>
    <w:rsid w:val="00061BE1"/>
    <w:rsid w:val="000653AC"/>
    <w:rsid w:val="000A467A"/>
    <w:rsid w:val="000D6448"/>
    <w:rsid w:val="000E042A"/>
    <w:rsid w:val="000E34B1"/>
    <w:rsid w:val="000F6B47"/>
    <w:rsid w:val="000F7D4F"/>
    <w:rsid w:val="0010556E"/>
    <w:rsid w:val="001119DF"/>
    <w:rsid w:val="00123A5A"/>
    <w:rsid w:val="00130F5B"/>
    <w:rsid w:val="00140EA0"/>
    <w:rsid w:val="001553FA"/>
    <w:rsid w:val="00161DB3"/>
    <w:rsid w:val="00181917"/>
    <w:rsid w:val="001A0A9F"/>
    <w:rsid w:val="001B4F7A"/>
    <w:rsid w:val="001B70FF"/>
    <w:rsid w:val="001D411F"/>
    <w:rsid w:val="001F0F9F"/>
    <w:rsid w:val="002025E8"/>
    <w:rsid w:val="00202E66"/>
    <w:rsid w:val="00227D2A"/>
    <w:rsid w:val="00237500"/>
    <w:rsid w:val="00237E66"/>
    <w:rsid w:val="002523E9"/>
    <w:rsid w:val="00297A63"/>
    <w:rsid w:val="002D128D"/>
    <w:rsid w:val="002F6035"/>
    <w:rsid w:val="00304275"/>
    <w:rsid w:val="003055DC"/>
    <w:rsid w:val="00311C97"/>
    <w:rsid w:val="003272DA"/>
    <w:rsid w:val="00356D9A"/>
    <w:rsid w:val="003D42CB"/>
    <w:rsid w:val="003E5FCD"/>
    <w:rsid w:val="004077A8"/>
    <w:rsid w:val="00441785"/>
    <w:rsid w:val="00442CDA"/>
    <w:rsid w:val="00446C27"/>
    <w:rsid w:val="004471ED"/>
    <w:rsid w:val="0045588D"/>
    <w:rsid w:val="00455F93"/>
    <w:rsid w:val="004874D1"/>
    <w:rsid w:val="004A285C"/>
    <w:rsid w:val="004C4F1D"/>
    <w:rsid w:val="004F202D"/>
    <w:rsid w:val="005076F5"/>
    <w:rsid w:val="005209B5"/>
    <w:rsid w:val="00521569"/>
    <w:rsid w:val="0053746B"/>
    <w:rsid w:val="0057647C"/>
    <w:rsid w:val="00577677"/>
    <w:rsid w:val="005865E7"/>
    <w:rsid w:val="005D5884"/>
    <w:rsid w:val="005F3BA8"/>
    <w:rsid w:val="00600046"/>
    <w:rsid w:val="00646D51"/>
    <w:rsid w:val="006869C1"/>
    <w:rsid w:val="006A7C63"/>
    <w:rsid w:val="006C74EF"/>
    <w:rsid w:val="006E362D"/>
    <w:rsid w:val="006F3C33"/>
    <w:rsid w:val="00704C33"/>
    <w:rsid w:val="00705D71"/>
    <w:rsid w:val="00750613"/>
    <w:rsid w:val="00776BCB"/>
    <w:rsid w:val="007B38EB"/>
    <w:rsid w:val="007F242B"/>
    <w:rsid w:val="007F5BB3"/>
    <w:rsid w:val="008171B1"/>
    <w:rsid w:val="00820427"/>
    <w:rsid w:val="008C58CA"/>
    <w:rsid w:val="008C5A0E"/>
    <w:rsid w:val="008E45DF"/>
    <w:rsid w:val="008E5F43"/>
    <w:rsid w:val="00912BEF"/>
    <w:rsid w:val="00953D43"/>
    <w:rsid w:val="00954EF9"/>
    <w:rsid w:val="00955153"/>
    <w:rsid w:val="009B2AC0"/>
    <w:rsid w:val="009B3608"/>
    <w:rsid w:val="009B6CF5"/>
    <w:rsid w:val="009C1CA5"/>
    <w:rsid w:val="009C28E3"/>
    <w:rsid w:val="009D7158"/>
    <w:rsid w:val="00A27EC3"/>
    <w:rsid w:val="00A42A8C"/>
    <w:rsid w:val="00A46687"/>
    <w:rsid w:val="00A472D4"/>
    <w:rsid w:val="00A50CC1"/>
    <w:rsid w:val="00A5177E"/>
    <w:rsid w:val="00A54A6E"/>
    <w:rsid w:val="00A63377"/>
    <w:rsid w:val="00A87BAC"/>
    <w:rsid w:val="00A908B1"/>
    <w:rsid w:val="00AD1385"/>
    <w:rsid w:val="00AD6E6B"/>
    <w:rsid w:val="00B460B1"/>
    <w:rsid w:val="00BE0AE9"/>
    <w:rsid w:val="00BF3408"/>
    <w:rsid w:val="00BF5438"/>
    <w:rsid w:val="00C41844"/>
    <w:rsid w:val="00C466DC"/>
    <w:rsid w:val="00C50F0E"/>
    <w:rsid w:val="00C54AE4"/>
    <w:rsid w:val="00C9686F"/>
    <w:rsid w:val="00CA1C8D"/>
    <w:rsid w:val="00CC1DC3"/>
    <w:rsid w:val="00CD3C2A"/>
    <w:rsid w:val="00D52530"/>
    <w:rsid w:val="00D719AB"/>
    <w:rsid w:val="00D824D4"/>
    <w:rsid w:val="00D85250"/>
    <w:rsid w:val="00DB6D0A"/>
    <w:rsid w:val="00DF1EAB"/>
    <w:rsid w:val="00DF20D4"/>
    <w:rsid w:val="00E020A7"/>
    <w:rsid w:val="00E215DD"/>
    <w:rsid w:val="00E47F00"/>
    <w:rsid w:val="00E52614"/>
    <w:rsid w:val="00E722D5"/>
    <w:rsid w:val="00E73C15"/>
    <w:rsid w:val="00E97E88"/>
    <w:rsid w:val="00EB4F05"/>
    <w:rsid w:val="00ED5BBA"/>
    <w:rsid w:val="00F006F7"/>
    <w:rsid w:val="00F01E9A"/>
    <w:rsid w:val="00F20A69"/>
    <w:rsid w:val="00F56369"/>
    <w:rsid w:val="00F77FBF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f9faf0,#ddd,#627e9c"/>
    </o:shapedefaults>
    <o:shapelayout v:ext="edit">
      <o:idmap v:ext="edit" data="1"/>
    </o:shapelayout>
  </w:shapeDefaults>
  <w:decimalSymbol w:val="."/>
  <w:listSeparator w:val=","/>
  <w15:docId w15:val="{70886200-0A1E-4AD9-9B57-19503C32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4874D1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4874D1"/>
    <w:pPr>
      <w:keepNext/>
      <w:spacing w:before="140"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4874D1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874D1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Normal"/>
    <w:rsid w:val="004874D1"/>
    <w:pPr>
      <w:outlineLvl w:val="1"/>
    </w:pPr>
    <w:rPr>
      <w:b/>
      <w:i/>
      <w:color w:val="F2F2F2" w:themeColor="background1" w:themeShade="F2"/>
      <w:spacing w:val="40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D85250"/>
    <w:pPr>
      <w:spacing w:before="480"/>
      <w:jc w:val="right"/>
    </w:pPr>
  </w:style>
  <w:style w:type="character" w:customStyle="1" w:styleId="thankyouChar">
    <w:name w:val="thank you Char"/>
    <w:basedOn w:val="DefaultParagraphFont"/>
    <w:link w:val="thankyou"/>
    <w:rsid w:val="004874D1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4874D1"/>
    <w:pPr>
      <w:outlineLvl w:val="2"/>
    </w:pPr>
    <w:rPr>
      <w:i/>
      <w:spacing w:val="4"/>
      <w:szCs w:val="18"/>
    </w:rPr>
  </w:style>
  <w:style w:type="paragraph" w:customStyle="1" w:styleId="thankyou">
    <w:name w:val="thank you"/>
    <w:basedOn w:val="Normal"/>
    <w:link w:val="thankyouChar"/>
    <w:autoRedefine/>
    <w:rsid w:val="004874D1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headingright">
    <w:name w:val="heading right"/>
    <w:basedOn w:val="Normal"/>
    <w:rsid w:val="004874D1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styleId="BalloonText">
    <w:name w:val="Balloon Text"/>
    <w:basedOn w:val="Normal"/>
    <w:link w:val="BalloonTextChar"/>
    <w:rsid w:val="0053746B"/>
    <w:rPr>
      <w:rFonts w:ascii="Tahoma" w:hAnsi="Tahoma" w:cs="Tahoma"/>
      <w:sz w:val="16"/>
      <w:szCs w:val="16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character" w:customStyle="1" w:styleId="BalloonTextChar">
    <w:name w:val="Balloon Text Char"/>
    <w:basedOn w:val="DefaultParagraphFont"/>
    <w:link w:val="BalloonText"/>
    <w:rsid w:val="0053746B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874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Packaging%20slip%20(Blue%20Border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DE24DFD6B342C194C9CF09DD47A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F09DE-4CD2-4888-8B8A-6142E6AAE21D}"/>
      </w:docPartPr>
      <w:docPartBody>
        <w:p w:rsidR="00000000" w:rsidRDefault="000272CD">
          <w:pPr>
            <w:pStyle w:val="0DDE24DFD6B342C194C9CF09DD47AE89"/>
          </w:pPr>
          <w:r w:rsidRPr="00056ABE">
            <w:t>[</w:t>
          </w:r>
          <w:r w:rsidRPr="00056ABE">
            <w:rPr>
              <w:rStyle w:val="PlaceholderText"/>
            </w:rPr>
            <w:t xml:space="preserve">Enter </w:t>
          </w:r>
          <w:r w:rsidRPr="00056ABE">
            <w:rPr>
              <w:rStyle w:val="PlaceholderText"/>
            </w:rPr>
            <w:t>a date]</w:t>
          </w:r>
        </w:p>
      </w:docPartBody>
    </w:docPart>
    <w:docPart>
      <w:docPartPr>
        <w:name w:val="559BD15548054013BACD47DAB3D9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50C97-2CD6-4E1D-A689-D36C2F4D8B29}"/>
      </w:docPartPr>
      <w:docPartBody>
        <w:p w:rsidR="00000000" w:rsidRDefault="000272CD">
          <w:pPr>
            <w:pStyle w:val="559BD15548054013BACD47DAB3D9627E"/>
          </w:pPr>
          <w:r w:rsidRPr="004874D1">
            <w:rPr>
              <w:rStyle w:val="PlaceholderText"/>
            </w:rPr>
            <w:t>[Your Company Name]</w:t>
          </w:r>
        </w:p>
      </w:docPartBody>
    </w:docPart>
    <w:docPart>
      <w:docPartPr>
        <w:name w:val="C48A6178F40441F7A0FE1FE22D33D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97C9D-382D-4AFD-8EA0-EC70FF9B7AB0}"/>
      </w:docPartPr>
      <w:docPartBody>
        <w:p w:rsidR="00000000" w:rsidRDefault="000272CD">
          <w:pPr>
            <w:pStyle w:val="C48A6178F40441F7A0FE1FE22D33DC48"/>
          </w:pPr>
          <w:r w:rsidRPr="004874D1">
            <w:t>[Street Address]</w:t>
          </w:r>
        </w:p>
      </w:docPartBody>
    </w:docPart>
    <w:docPart>
      <w:docPartPr>
        <w:name w:val="3FA143C5627A4FC8B5DC2DC475459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C1C56-31CF-4FF2-95A5-F75502BB4D9B}"/>
      </w:docPartPr>
      <w:docPartBody>
        <w:p w:rsidR="00000000" w:rsidRDefault="000272CD">
          <w:pPr>
            <w:pStyle w:val="3FA143C5627A4FC8B5DC2DC475459207"/>
          </w:pPr>
          <w:r w:rsidRPr="004874D1">
            <w:t>[City, ST  ZIP Code</w:t>
          </w:r>
          <w:r w:rsidRPr="004874D1">
            <w:rPr>
              <w:rFonts w:hint="eastAsia"/>
            </w:rPr>
            <w:t>]</w:t>
          </w:r>
        </w:p>
      </w:docPartBody>
    </w:docPart>
    <w:docPart>
      <w:docPartPr>
        <w:name w:val="8C8374225119464BA2D6755A4CBC1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3211E-D633-43C0-8B86-B27DC16C8A21}"/>
      </w:docPartPr>
      <w:docPartBody>
        <w:p w:rsidR="00000000" w:rsidRDefault="000272CD">
          <w:pPr>
            <w:pStyle w:val="8C8374225119464BA2D6755A4CBC171E"/>
          </w:pPr>
          <w:r w:rsidRPr="004874D1">
            <w:rPr>
              <w:rStyle w:val="PlaceholderText"/>
            </w:rPr>
            <w:t>[Phone]</w:t>
          </w:r>
        </w:p>
      </w:docPartBody>
    </w:docPart>
    <w:docPart>
      <w:docPartPr>
        <w:name w:val="A001BD13EDA64D79BA2D1B0B44ED4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7535E-6052-4ECD-8607-7D645B7BC6B0}"/>
      </w:docPartPr>
      <w:docPartBody>
        <w:p w:rsidR="00000000" w:rsidRDefault="000272CD">
          <w:pPr>
            <w:pStyle w:val="A001BD13EDA64D79BA2D1B0B44ED4FC0"/>
          </w:pPr>
          <w:r w:rsidRPr="004874D1">
            <w:rPr>
              <w:rStyle w:val="PlaceholderText"/>
            </w:rPr>
            <w:t>[000.000.0000]</w:t>
          </w:r>
        </w:p>
      </w:docPartBody>
    </w:docPart>
    <w:docPart>
      <w:docPartPr>
        <w:name w:val="81D5B00C6C37463D90C2EC8FEEAC3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4C382-A235-48F1-B5FC-DCC22B5C6698}"/>
      </w:docPartPr>
      <w:docPartBody>
        <w:p w:rsidR="00000000" w:rsidRDefault="000272CD">
          <w:pPr>
            <w:pStyle w:val="81D5B00C6C37463D90C2EC8FEEAC3582"/>
          </w:pPr>
          <w:r w:rsidRPr="004874D1">
            <w:rPr>
              <w:rStyle w:val="PlaceholderText"/>
            </w:rPr>
            <w:t>[e-mail]</w:t>
          </w:r>
        </w:p>
      </w:docPartBody>
    </w:docPart>
    <w:docPart>
      <w:docPartPr>
        <w:name w:val="D86EB5B8F1DC4B82AA05E7828A4B1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D7E95-A9D7-4C77-A16C-E7D3E2CEE204}"/>
      </w:docPartPr>
      <w:docPartBody>
        <w:p w:rsidR="00000000" w:rsidRDefault="000272CD">
          <w:pPr>
            <w:pStyle w:val="D86EB5B8F1DC4B82AA05E7828A4B18D1"/>
          </w:pPr>
          <w:r w:rsidRPr="004874D1">
            <w:t>[Name]</w:t>
          </w:r>
        </w:p>
      </w:docPartBody>
    </w:docPart>
    <w:docPart>
      <w:docPartPr>
        <w:name w:val="8C388BA805694979B0F200483279A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4000-6AB4-409D-83C9-5649D8CDD999}"/>
      </w:docPartPr>
      <w:docPartBody>
        <w:p w:rsidR="00000000" w:rsidRDefault="000272CD">
          <w:pPr>
            <w:pStyle w:val="8C388BA805694979B0F200483279AC80"/>
          </w:pPr>
          <w:r w:rsidRPr="004874D1">
            <w:rPr>
              <w:rStyle w:val="PlaceholderText"/>
            </w:rPr>
            <w:t>[Company Name]</w:t>
          </w:r>
        </w:p>
      </w:docPartBody>
    </w:docPart>
    <w:docPart>
      <w:docPartPr>
        <w:name w:val="F8A7077C1073430AB0C1C37CB86BB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A0624-AB55-40F1-9A00-787EDE5FB5B5}"/>
      </w:docPartPr>
      <w:docPartBody>
        <w:p w:rsidR="00000000" w:rsidRDefault="000272CD">
          <w:pPr>
            <w:pStyle w:val="F8A7077C1073430AB0C1C37CB86BBA36"/>
          </w:pPr>
          <w:r w:rsidRPr="004874D1">
            <w:rPr>
              <w:rStyle w:val="PlaceholderText"/>
            </w:rPr>
            <w:t>[Street Address]</w:t>
          </w:r>
        </w:p>
      </w:docPartBody>
    </w:docPart>
    <w:docPart>
      <w:docPartPr>
        <w:name w:val="87450489AEC9402388DB450E49AEA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C59CD-A449-426C-B968-723094AFAABA}"/>
      </w:docPartPr>
      <w:docPartBody>
        <w:p w:rsidR="00000000" w:rsidRDefault="000272CD">
          <w:pPr>
            <w:pStyle w:val="87450489AEC9402388DB450E49AEAEDE"/>
          </w:pPr>
          <w:r w:rsidRPr="004874D1">
            <w:rPr>
              <w:rStyle w:val="PlaceholderText"/>
            </w:rPr>
            <w:t>[City, ST  ZIP Code</w:t>
          </w:r>
          <w:r w:rsidRPr="004874D1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2A6EF177B3D44BD4BEBCA76C07FF1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8119D-681D-4922-9C51-D9173890AE94}"/>
      </w:docPartPr>
      <w:docPartBody>
        <w:p w:rsidR="00000000" w:rsidRDefault="000272CD">
          <w:pPr>
            <w:pStyle w:val="2A6EF177B3D44BD4BEBCA76C07FF1878"/>
          </w:pPr>
          <w:r w:rsidRPr="004874D1">
            <w:rPr>
              <w:rStyle w:val="PlaceholderText"/>
            </w:rPr>
            <w:t>[Phone]</w:t>
          </w:r>
        </w:p>
      </w:docPartBody>
    </w:docPart>
    <w:docPart>
      <w:docPartPr>
        <w:name w:val="1EB025542EB84E678C0975ADCD9A3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B4E9D-E005-482B-A395-E610D6004A74}"/>
      </w:docPartPr>
      <w:docPartBody>
        <w:p w:rsidR="00000000" w:rsidRDefault="000272CD">
          <w:pPr>
            <w:pStyle w:val="1EB025542EB84E678C0975ADCD9A3B1D"/>
          </w:pPr>
          <w:r w:rsidRPr="004874D1">
            <w:t>[ABC12345</w:t>
          </w:r>
          <w:r w:rsidRPr="004874D1">
            <w:rPr>
              <w:rFonts w:hint="eastAsia"/>
            </w:rPr>
            <w:t>]</w:t>
          </w:r>
        </w:p>
      </w:docPartBody>
    </w:docPart>
    <w:docPart>
      <w:docPartPr>
        <w:name w:val="0EF5B43A4880471EA60A67AD7F587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D7A1-AA40-421D-81B2-26D501496F1B}"/>
      </w:docPartPr>
      <w:docPartBody>
        <w:p w:rsidR="00000000" w:rsidRDefault="000272CD">
          <w:pPr>
            <w:pStyle w:val="0EF5B43A4880471EA60A67AD7F587AC9"/>
          </w:pPr>
          <w:r w:rsidRPr="004874D1">
            <w:t>[Name]</w:t>
          </w:r>
        </w:p>
      </w:docPartBody>
    </w:docPart>
    <w:docPart>
      <w:docPartPr>
        <w:name w:val="7B269F627A264E698E0F387ED02F4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BDED5-BD5B-4DE7-9648-968154CFBA7E}"/>
      </w:docPartPr>
      <w:docPartBody>
        <w:p w:rsidR="00000000" w:rsidRDefault="000272CD">
          <w:pPr>
            <w:pStyle w:val="7B269F627A264E698E0F387ED02F4938"/>
          </w:pPr>
          <w:r w:rsidRPr="004874D1">
            <w:rPr>
              <w:rStyle w:val="PlaceholderText"/>
            </w:rPr>
            <w:t>[Company Name]</w:t>
          </w:r>
        </w:p>
      </w:docPartBody>
    </w:docPart>
    <w:docPart>
      <w:docPartPr>
        <w:name w:val="047DB19543344CC8887530FA96A18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9FE3E-6D08-47F3-8D78-75C79D0A4A5B}"/>
      </w:docPartPr>
      <w:docPartBody>
        <w:p w:rsidR="00000000" w:rsidRDefault="000272CD">
          <w:pPr>
            <w:pStyle w:val="047DB19543344CC8887530FA96A18CDD"/>
          </w:pPr>
          <w:r w:rsidRPr="004874D1">
            <w:rPr>
              <w:rStyle w:val="PlaceholderText"/>
            </w:rPr>
            <w:t>[Street Address]</w:t>
          </w:r>
        </w:p>
      </w:docPartBody>
    </w:docPart>
    <w:docPart>
      <w:docPartPr>
        <w:name w:val="9C09EB4CC0B74DADB1E084909C5EC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37F75-DFED-4213-B080-528E23861FFA}"/>
      </w:docPartPr>
      <w:docPartBody>
        <w:p w:rsidR="00000000" w:rsidRDefault="000272CD">
          <w:pPr>
            <w:pStyle w:val="9C09EB4CC0B74DADB1E084909C5ECC9A"/>
          </w:pPr>
          <w:r w:rsidRPr="004874D1">
            <w:rPr>
              <w:rStyle w:val="PlaceholderText"/>
            </w:rPr>
            <w:t>[City, ST  ZIP Code</w:t>
          </w:r>
          <w:r w:rsidRPr="004874D1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2E86A570EA4C49ACA6AC2D67CEF32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532E-78D9-4291-A072-DDC9A6FA032A}"/>
      </w:docPartPr>
      <w:docPartBody>
        <w:p w:rsidR="00000000" w:rsidRDefault="000272CD">
          <w:pPr>
            <w:pStyle w:val="2E86A570EA4C49ACA6AC2D67CEF3210A"/>
          </w:pPr>
          <w:r w:rsidRPr="004874D1">
            <w:rPr>
              <w:rStyle w:val="PlaceholderText"/>
            </w:rPr>
            <w:t>[Phone]</w:t>
          </w:r>
        </w:p>
      </w:docPartBody>
    </w:docPart>
    <w:docPart>
      <w:docPartPr>
        <w:name w:val="C5C1A5D9EF5A4137AFAC01A680994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6976E-D280-49B4-8FD6-572C0C3BB2AC}"/>
      </w:docPartPr>
      <w:docPartBody>
        <w:p w:rsidR="00000000" w:rsidRDefault="000272CD">
          <w:pPr>
            <w:pStyle w:val="C5C1A5D9EF5A4137AFAC01A6809945A2"/>
          </w:pPr>
          <w:r w:rsidRPr="004874D1">
            <w:t>[ABC12345</w:t>
          </w:r>
          <w:r w:rsidRPr="004874D1">
            <w:rPr>
              <w:rFonts w:hint="eastAsia"/>
            </w:rPr>
            <w:t>]</w:t>
          </w:r>
        </w:p>
      </w:docPartBody>
    </w:docPart>
    <w:docPart>
      <w:docPartPr>
        <w:name w:val="20162D5F16AD4936ADE7BD396EE84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FC6EB-7A24-40E6-B04F-9A9D881122C1}"/>
      </w:docPartPr>
      <w:docPartBody>
        <w:p w:rsidR="00000000" w:rsidRDefault="000272CD">
          <w:pPr>
            <w:pStyle w:val="20162D5F16AD4936ADE7BD396EE8468D"/>
          </w:pPr>
          <w:r>
            <w:t>[Your company slogan]</w:t>
          </w:r>
        </w:p>
      </w:docPartBody>
    </w:docPart>
    <w:docPart>
      <w:docPartPr>
        <w:name w:val="E54A4F32C1184DA3B0914BB49C86B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97EDA-0548-4CA8-BE0A-61C058E4CDCF}"/>
      </w:docPartPr>
      <w:docPartBody>
        <w:p w:rsidR="00000000" w:rsidRDefault="000272CD">
          <w:pPr>
            <w:pStyle w:val="E54A4F32C1184DA3B0914BB49C86BDE8"/>
          </w:pPr>
          <w:r w:rsidRPr="00056ABE">
            <w:t>[000.000.0000].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CD"/>
    <w:rsid w:val="0002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DDE24DFD6B342C194C9CF09DD47AE89">
    <w:name w:val="0DDE24DFD6B342C194C9CF09DD47AE89"/>
  </w:style>
  <w:style w:type="paragraph" w:customStyle="1" w:styleId="559BD15548054013BACD47DAB3D9627E">
    <w:name w:val="559BD15548054013BACD47DAB3D9627E"/>
  </w:style>
  <w:style w:type="paragraph" w:customStyle="1" w:styleId="C48A6178F40441F7A0FE1FE22D33DC48">
    <w:name w:val="C48A6178F40441F7A0FE1FE22D33DC48"/>
  </w:style>
  <w:style w:type="paragraph" w:customStyle="1" w:styleId="3FA143C5627A4FC8B5DC2DC475459207">
    <w:name w:val="3FA143C5627A4FC8B5DC2DC475459207"/>
  </w:style>
  <w:style w:type="paragraph" w:customStyle="1" w:styleId="8C8374225119464BA2D6755A4CBC171E">
    <w:name w:val="8C8374225119464BA2D6755A4CBC171E"/>
  </w:style>
  <w:style w:type="paragraph" w:customStyle="1" w:styleId="A001BD13EDA64D79BA2D1B0B44ED4FC0">
    <w:name w:val="A001BD13EDA64D79BA2D1B0B44ED4FC0"/>
  </w:style>
  <w:style w:type="paragraph" w:customStyle="1" w:styleId="81D5B00C6C37463D90C2EC8FEEAC3582">
    <w:name w:val="81D5B00C6C37463D90C2EC8FEEAC3582"/>
  </w:style>
  <w:style w:type="paragraph" w:customStyle="1" w:styleId="D86EB5B8F1DC4B82AA05E7828A4B18D1">
    <w:name w:val="D86EB5B8F1DC4B82AA05E7828A4B18D1"/>
  </w:style>
  <w:style w:type="paragraph" w:customStyle="1" w:styleId="8C388BA805694979B0F200483279AC80">
    <w:name w:val="8C388BA805694979B0F200483279AC80"/>
  </w:style>
  <w:style w:type="paragraph" w:customStyle="1" w:styleId="F8A7077C1073430AB0C1C37CB86BBA36">
    <w:name w:val="F8A7077C1073430AB0C1C37CB86BBA36"/>
  </w:style>
  <w:style w:type="paragraph" w:customStyle="1" w:styleId="87450489AEC9402388DB450E49AEAEDE">
    <w:name w:val="87450489AEC9402388DB450E49AEAEDE"/>
  </w:style>
  <w:style w:type="paragraph" w:customStyle="1" w:styleId="2A6EF177B3D44BD4BEBCA76C07FF1878">
    <w:name w:val="2A6EF177B3D44BD4BEBCA76C07FF1878"/>
  </w:style>
  <w:style w:type="paragraph" w:customStyle="1" w:styleId="1EB025542EB84E678C0975ADCD9A3B1D">
    <w:name w:val="1EB025542EB84E678C0975ADCD9A3B1D"/>
  </w:style>
  <w:style w:type="paragraph" w:customStyle="1" w:styleId="0EF5B43A4880471EA60A67AD7F587AC9">
    <w:name w:val="0EF5B43A4880471EA60A67AD7F587AC9"/>
  </w:style>
  <w:style w:type="paragraph" w:customStyle="1" w:styleId="7B269F627A264E698E0F387ED02F4938">
    <w:name w:val="7B269F627A264E698E0F387ED02F4938"/>
  </w:style>
  <w:style w:type="paragraph" w:customStyle="1" w:styleId="047DB19543344CC8887530FA96A18CDD">
    <w:name w:val="047DB19543344CC8887530FA96A18CDD"/>
  </w:style>
  <w:style w:type="paragraph" w:customStyle="1" w:styleId="9C09EB4CC0B74DADB1E084909C5ECC9A">
    <w:name w:val="9C09EB4CC0B74DADB1E084909C5ECC9A"/>
  </w:style>
  <w:style w:type="paragraph" w:customStyle="1" w:styleId="2E86A570EA4C49ACA6AC2D67CEF3210A">
    <w:name w:val="2E86A570EA4C49ACA6AC2D67CEF3210A"/>
  </w:style>
  <w:style w:type="paragraph" w:customStyle="1" w:styleId="C5C1A5D9EF5A4137AFAC01A6809945A2">
    <w:name w:val="C5C1A5D9EF5A4137AFAC01A6809945A2"/>
  </w:style>
  <w:style w:type="paragraph" w:customStyle="1" w:styleId="20162D5F16AD4936ADE7BD396EE8468D">
    <w:name w:val="20162D5F16AD4936ADE7BD396EE8468D"/>
  </w:style>
  <w:style w:type="paragraph" w:customStyle="1" w:styleId="E54A4F32C1184DA3B0914BB49C86BDE8">
    <w:name w:val="E54A4F32C1184DA3B0914BB49C86BD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89E8C1D-0E1A-4195-A06C-654268EE2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Packaging slip (Blue Border design).dotx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Packaging slip (Blue Border design)</vt:lpstr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Packaging slip (Blue Border design)</dc:title>
  <dc:creator>Mark Duignan</dc:creator>
  <cp:keywords/>
  <cp:lastModifiedBy>Mark Duignan</cp:lastModifiedBy>
  <cp:revision>1</cp:revision>
  <cp:lastPrinted>2004-09-23T04:49:00Z</cp:lastPrinted>
  <dcterms:created xsi:type="dcterms:W3CDTF">2016-09-21T05:54:00Z</dcterms:created>
  <dcterms:modified xsi:type="dcterms:W3CDTF">2016-09-21T05:54:00Z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TC103747139990</vt:lpwstr>
  </property>
</Properties>
</file>