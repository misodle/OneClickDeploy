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p w:rsidR="00B93310" w:rsidRPr="005152F2" w:rsidRDefault="00684E25" w:rsidP="003856C9">
            <w:pPr>
              <w:pStyle w:val="Heading1"/>
            </w:pPr>
            <w:r>
              <w:t xml:space="preserve">SOME </w:t>
            </w:r>
            <w:bookmarkStart w:id="0" w:name="_GoBack"/>
            <w:bookmarkEnd w:id="0"/>
            <w:sdt>
              <w:sdtPr>
                <w:alias w:val="Your Name:"/>
                <w:tag w:val="Your Name:"/>
                <w:id w:val="-1220516334"/>
                <w:placeholder>
                  <w:docPart w:val="B27B05D8FD4243A7A1F9B41970E50EF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lang w:val="en-AU"/>
                  </w:rPr>
                  <w:t>Name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AU" w:eastAsia="en-AU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B5B7C76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9143DF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2B3E208079B44D8AA6ABD1338B2DF1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AU" w:eastAsia="en-AU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E6E7D6B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9143DF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DCCD31C917D64A2C9868337DB6F8BC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AU" w:eastAsia="en-AU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73011B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5x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B5Sg4W5xgAAGeMAAAOAAAAAAAAAAAAAAAAAC4CAABkcnMv&#10;ZTJvRG9jLnhtbFBLAQItABQABgAIAAAAIQBoRxvQ2AAAAAMBAAAPAAAAAAAAAAAAAAAAAEEbAABk&#10;cnMvZG93bnJldi54bWxQSwUGAAAAAAQABADzAAAARhwAAAAA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9143DF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C0F4A0AD301F40D3B62DC435BFE6F3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9143D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05AF8DBBBC6483DA34000FEE4EDC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9143D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EA3CA6C99A1B4C29B948354092F136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w:rPr>
                      <w:lang w:val="en-AU" w:eastAsia="en-AU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010667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9143DF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8571DE527965429D88FEB5F708D719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9143D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C973F4A8BEB4C8F9167842CD645D3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w:rPr>
                      <w:lang w:val="en-AU" w:eastAsia="en-AU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D5A100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265E6F57CA534DD19E4618AE38BFCCD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143D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B396F3A80834AC1827DA15696DC216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9143DF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844341A3B71D473AADAE1DF181C1BB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:rsidR="008F6337" w:rsidRPr="005152F2" w:rsidRDefault="009143DF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B6C93D8D988841FA9AECD43254E51B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0FC3395C51854E5A821DEED7DAC18F0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38F307E5303440C9969650D74B09E9E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5A1D1B907FB0453288EC13FED40BA37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BB95ED1F85694E96B1246B3B8345AAC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143D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38643ADF1454B30A83D6D20A73DE7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C65F0E88625E41BB8E8271BD34F10BC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22A546CBDF0842AF8AE413DE0E460E5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9143DF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36B482CDC95F40BCAE33B27447562B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9143D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1B4D8149BF5406F93805124C02E51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CDCBD8BCC50146409A602BA64B3A161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DF" w:rsidRDefault="009143DF" w:rsidP="003856C9">
      <w:pPr>
        <w:spacing w:after="0" w:line="240" w:lineRule="auto"/>
      </w:pPr>
      <w:r>
        <w:separator/>
      </w:r>
    </w:p>
  </w:endnote>
  <w:endnote w:type="continuationSeparator" w:id="0">
    <w:p w:rsidR="009143DF" w:rsidRDefault="009143D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17CD4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3F344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DF" w:rsidRDefault="009143DF" w:rsidP="003856C9">
      <w:pPr>
        <w:spacing w:after="0" w:line="240" w:lineRule="auto"/>
      </w:pPr>
      <w:r>
        <w:separator/>
      </w:r>
    </w:p>
  </w:footnote>
  <w:footnote w:type="continuationSeparator" w:id="0">
    <w:p w:rsidR="009143DF" w:rsidRDefault="009143D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AB36C9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151FD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12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84E25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143DF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46486"/>
    <w:rsid w:val="00CE6306"/>
    <w:rsid w:val="00D11C4D"/>
    <w:rsid w:val="00D16412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5F16"/>
  <w15:chartTrackingRefBased/>
  <w15:docId w15:val="{805C738E-EEC4-403C-85F0-CEF7A499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7B05D8FD4243A7A1F9B41970E50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D18C-2C90-4BB5-B067-5DD23C117ADE}"/>
      </w:docPartPr>
      <w:docPartBody>
        <w:p w:rsidR="00656DE6" w:rsidRDefault="009158E7">
          <w:pPr>
            <w:pStyle w:val="B27B05D8FD4243A7A1F9B41970E50EF6"/>
          </w:pPr>
          <w:r w:rsidRPr="005152F2">
            <w:t>Your Name</w:t>
          </w:r>
        </w:p>
      </w:docPartBody>
    </w:docPart>
    <w:docPart>
      <w:docPartPr>
        <w:name w:val="2B3E208079B44D8AA6ABD1338B2D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2C55C-4D4D-4E92-B968-95FDC3DC73A8}"/>
      </w:docPartPr>
      <w:docPartBody>
        <w:p w:rsidR="00656DE6" w:rsidRDefault="009158E7">
          <w:pPr>
            <w:pStyle w:val="2B3E208079B44D8AA6ABD1338B2DF13A"/>
          </w:pPr>
          <w:r w:rsidRPr="005152F2">
            <w:t>Email</w:t>
          </w:r>
        </w:p>
      </w:docPartBody>
    </w:docPart>
    <w:docPart>
      <w:docPartPr>
        <w:name w:val="DCCD31C917D64A2C9868337DB6F8B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7B86-8146-4139-8207-B6E6E7276493}"/>
      </w:docPartPr>
      <w:docPartBody>
        <w:p w:rsidR="00656DE6" w:rsidRDefault="009158E7">
          <w:pPr>
            <w:pStyle w:val="DCCD31C917D64A2C9868337DB6F8BC36"/>
          </w:pPr>
          <w:r w:rsidRPr="005152F2">
            <w:t>Telephone</w:t>
          </w:r>
        </w:p>
      </w:docPartBody>
    </w:docPart>
    <w:docPart>
      <w:docPartPr>
        <w:name w:val="C0F4A0AD301F40D3B62DC435BFE6F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BDD4-7D56-455B-965D-E340B96DBF97}"/>
      </w:docPartPr>
      <w:docPartBody>
        <w:p w:rsidR="00656DE6" w:rsidRDefault="009158E7">
          <w:pPr>
            <w:pStyle w:val="C0F4A0AD301F40D3B62DC435BFE6F318"/>
          </w:pPr>
          <w:r w:rsidRPr="003053D9">
            <w:t>LinkedIn URL</w:t>
          </w:r>
        </w:p>
      </w:docPartBody>
    </w:docPart>
    <w:docPart>
      <w:docPartPr>
        <w:name w:val="605AF8DBBBC6483DA34000FEE4ED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680F3-588C-4549-9B5B-A82A4DF50CD5}"/>
      </w:docPartPr>
      <w:docPartBody>
        <w:p w:rsidR="00656DE6" w:rsidRDefault="009158E7">
          <w:pPr>
            <w:pStyle w:val="605AF8DBBBC6483DA34000FEE4EDCCA1"/>
          </w:pPr>
          <w:r w:rsidRPr="005152F2">
            <w:t>Link to other online properties: Portfolio/Website/Blog</w:t>
          </w:r>
        </w:p>
      </w:docPartBody>
    </w:docPart>
    <w:docPart>
      <w:docPartPr>
        <w:name w:val="EA3CA6C99A1B4C29B948354092F1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3204D-9D9D-47A7-8205-28F390E2F165}"/>
      </w:docPartPr>
      <w:docPartBody>
        <w:p w:rsidR="00656DE6" w:rsidRDefault="009158E7">
          <w:pPr>
            <w:pStyle w:val="EA3CA6C99A1B4C29B948354092F1368A"/>
          </w:pPr>
          <w:r>
            <w:t>Objective</w:t>
          </w:r>
        </w:p>
      </w:docPartBody>
    </w:docPart>
    <w:docPart>
      <w:docPartPr>
        <w:name w:val="8571DE527965429D88FEB5F708D71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A99D3-650E-4E8E-80D4-66254274B4AD}"/>
      </w:docPartPr>
      <w:docPartBody>
        <w:p w:rsidR="00656DE6" w:rsidRDefault="009158E7">
          <w:pPr>
            <w:pStyle w:val="8571DE527965429D88FEB5F708D71937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FC973F4A8BEB4C8F9167842CD645D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DFF7E-55FA-4D9B-AE36-46A19FE8E20A}"/>
      </w:docPartPr>
      <w:docPartBody>
        <w:p w:rsidR="00656DE6" w:rsidRDefault="009158E7">
          <w:pPr>
            <w:pStyle w:val="FC973F4A8BEB4C8F9167842CD645D39F"/>
          </w:pPr>
          <w:r>
            <w:t>Skills</w:t>
          </w:r>
        </w:p>
      </w:docPartBody>
    </w:docPart>
    <w:docPart>
      <w:docPartPr>
        <w:name w:val="265E6F57CA534DD19E4618AE38BFC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ED9C-28D5-4358-AA50-B4D00372552E}"/>
      </w:docPartPr>
      <w:docPartBody>
        <w:p w:rsidR="00656DE6" w:rsidRDefault="009158E7">
          <w:pPr>
            <w:pStyle w:val="265E6F57CA534DD19E4618AE38BFCCD7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0B396F3A80834AC1827DA15696DC2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97792-9493-4F4E-99F0-737427B52B58}"/>
      </w:docPartPr>
      <w:docPartBody>
        <w:p w:rsidR="00656DE6" w:rsidRDefault="009158E7">
          <w:pPr>
            <w:pStyle w:val="0B396F3A80834AC1827DA15696DC2160"/>
          </w:pPr>
          <w:r w:rsidRPr="005152F2">
            <w:t>Experience</w:t>
          </w:r>
        </w:p>
      </w:docPartBody>
    </w:docPart>
    <w:docPart>
      <w:docPartPr>
        <w:name w:val="844341A3B71D473AADAE1DF181C1B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CB42-F26E-411E-92F0-CB2848DCA194}"/>
      </w:docPartPr>
      <w:docPartBody>
        <w:p w:rsidR="00656DE6" w:rsidRDefault="009158E7">
          <w:pPr>
            <w:pStyle w:val="844341A3B71D473AADAE1DF181C1BBDC"/>
          </w:pPr>
          <w:r w:rsidRPr="0043426C">
            <w:t>Job Title/Company</w:t>
          </w:r>
        </w:p>
      </w:docPartBody>
    </w:docPart>
    <w:docPart>
      <w:docPartPr>
        <w:name w:val="B6C93D8D988841FA9AECD43254E51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2F50-FD69-4B51-AE76-52BFEFDCDDAB}"/>
      </w:docPartPr>
      <w:docPartBody>
        <w:p w:rsidR="00656DE6" w:rsidRDefault="009158E7">
          <w:pPr>
            <w:pStyle w:val="B6C93D8D988841FA9AECD43254E51B48"/>
          </w:pPr>
          <w:r>
            <w:t>Dates From – To</w:t>
          </w:r>
        </w:p>
      </w:docPartBody>
    </w:docPart>
    <w:docPart>
      <w:docPartPr>
        <w:name w:val="0FC3395C51854E5A821DEED7DAC1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10C39-BCFF-4C4A-A7ED-492089751AA4}"/>
      </w:docPartPr>
      <w:docPartBody>
        <w:p w:rsidR="00656DE6" w:rsidRDefault="009158E7">
          <w:pPr>
            <w:pStyle w:val="0FC3395C51854E5A821DEED7DAC18F03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38F307E5303440C9969650D74B09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41CB3-C46A-44AB-A8BE-7DEA09D2C815}"/>
      </w:docPartPr>
      <w:docPartBody>
        <w:p w:rsidR="00656DE6" w:rsidRDefault="009158E7">
          <w:pPr>
            <w:pStyle w:val="38F307E5303440C9969650D74B09E9E9"/>
          </w:pPr>
          <w:r w:rsidRPr="0043426C">
            <w:t>Job Title/Company</w:t>
          </w:r>
        </w:p>
      </w:docPartBody>
    </w:docPart>
    <w:docPart>
      <w:docPartPr>
        <w:name w:val="5A1D1B907FB0453288EC13FED40BA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A478A-1ABD-4859-9189-FC4EE80DA650}"/>
      </w:docPartPr>
      <w:docPartBody>
        <w:p w:rsidR="00656DE6" w:rsidRDefault="009158E7">
          <w:pPr>
            <w:pStyle w:val="5A1D1B907FB0453288EC13FED40BA371"/>
          </w:pPr>
          <w:r>
            <w:t>Dates From – To</w:t>
          </w:r>
        </w:p>
      </w:docPartBody>
    </w:docPart>
    <w:docPart>
      <w:docPartPr>
        <w:name w:val="BB95ED1F85694E96B1246B3B834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6B1A6-1E0D-441C-BED3-8630E4634C14}"/>
      </w:docPartPr>
      <w:docPartBody>
        <w:p w:rsidR="00656DE6" w:rsidRDefault="009158E7">
          <w:pPr>
            <w:pStyle w:val="BB95ED1F85694E96B1246B3B8345AAC7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C38643ADF1454B30A83D6D20A73DE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02498-1B57-4C89-A445-C0C3E6078BAC}"/>
      </w:docPartPr>
      <w:docPartBody>
        <w:p w:rsidR="00656DE6" w:rsidRDefault="009158E7">
          <w:pPr>
            <w:pStyle w:val="C38643ADF1454B30A83D6D20A73DE730"/>
          </w:pPr>
          <w:r w:rsidRPr="005152F2">
            <w:t>Education</w:t>
          </w:r>
        </w:p>
      </w:docPartBody>
    </w:docPart>
    <w:docPart>
      <w:docPartPr>
        <w:name w:val="C65F0E88625E41BB8E8271BD34F1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2A941-2028-4D37-85EB-C0CB5F53B9B8}"/>
      </w:docPartPr>
      <w:docPartBody>
        <w:p w:rsidR="00656DE6" w:rsidRDefault="009158E7">
          <w:pPr>
            <w:pStyle w:val="C65F0E88625E41BB8E8271BD34F10BCF"/>
          </w:pPr>
          <w:r w:rsidRPr="0043426C">
            <w:t>Degree / Date Earned</w:t>
          </w:r>
        </w:p>
      </w:docPartBody>
    </w:docPart>
    <w:docPart>
      <w:docPartPr>
        <w:name w:val="22A546CBDF0842AF8AE413DE0E46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95A02-12ED-44CE-8293-072D49268FD8}"/>
      </w:docPartPr>
      <w:docPartBody>
        <w:p w:rsidR="00656DE6" w:rsidRDefault="009158E7">
          <w:pPr>
            <w:pStyle w:val="22A546CBDF0842AF8AE413DE0E460E5F"/>
          </w:pPr>
          <w:r w:rsidRPr="005152F2">
            <w:t>School</w:t>
          </w:r>
        </w:p>
      </w:docPartBody>
    </w:docPart>
    <w:docPart>
      <w:docPartPr>
        <w:name w:val="36B482CDC95F40BCAE33B27447562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BAC3-AB5D-4DA6-B625-1899E18EF13E}"/>
      </w:docPartPr>
      <w:docPartBody>
        <w:p w:rsidR="00656DE6" w:rsidRDefault="009158E7">
          <w:pPr>
            <w:pStyle w:val="36B482CDC95F40BCAE33B27447562B03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41B4D8149BF5406F93805124C02E5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5B193-8B6A-4327-9F7C-1E11FDEF2576}"/>
      </w:docPartPr>
      <w:docPartBody>
        <w:p w:rsidR="00656DE6" w:rsidRDefault="009158E7">
          <w:pPr>
            <w:pStyle w:val="41B4D8149BF5406F93805124C02E5100"/>
          </w:pPr>
          <w:r w:rsidRPr="005152F2">
            <w:t>Volunteer Experience or Leadership</w:t>
          </w:r>
        </w:p>
      </w:docPartBody>
    </w:docPart>
    <w:docPart>
      <w:docPartPr>
        <w:name w:val="CDCBD8BCC50146409A602BA64B3A1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8D114-05A2-4A5E-82FB-23D818B6647E}"/>
      </w:docPartPr>
      <w:docPartBody>
        <w:p w:rsidR="00656DE6" w:rsidRDefault="009158E7">
          <w:pPr>
            <w:pStyle w:val="CDCBD8BCC50146409A602BA64B3A1612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E7"/>
    <w:rsid w:val="00062C1E"/>
    <w:rsid w:val="00656DE6"/>
    <w:rsid w:val="009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B05D8FD4243A7A1F9B41970E50EF6">
    <w:name w:val="B27B05D8FD4243A7A1F9B41970E50EF6"/>
  </w:style>
  <w:style w:type="paragraph" w:customStyle="1" w:styleId="2B3E208079B44D8AA6ABD1338B2DF13A">
    <w:name w:val="2B3E208079B44D8AA6ABD1338B2DF13A"/>
  </w:style>
  <w:style w:type="paragraph" w:customStyle="1" w:styleId="DCCD31C917D64A2C9868337DB6F8BC36">
    <w:name w:val="DCCD31C917D64A2C9868337DB6F8BC36"/>
  </w:style>
  <w:style w:type="paragraph" w:customStyle="1" w:styleId="C0F4A0AD301F40D3B62DC435BFE6F318">
    <w:name w:val="C0F4A0AD301F40D3B62DC435BFE6F318"/>
  </w:style>
  <w:style w:type="paragraph" w:customStyle="1" w:styleId="605AF8DBBBC6483DA34000FEE4EDCCA1">
    <w:name w:val="605AF8DBBBC6483DA34000FEE4EDCCA1"/>
  </w:style>
  <w:style w:type="paragraph" w:customStyle="1" w:styleId="EA3CA6C99A1B4C29B948354092F1368A">
    <w:name w:val="EA3CA6C99A1B4C29B948354092F1368A"/>
  </w:style>
  <w:style w:type="paragraph" w:customStyle="1" w:styleId="8571DE527965429D88FEB5F708D71937">
    <w:name w:val="8571DE527965429D88FEB5F708D71937"/>
  </w:style>
  <w:style w:type="paragraph" w:customStyle="1" w:styleId="FC973F4A8BEB4C8F9167842CD645D39F">
    <w:name w:val="FC973F4A8BEB4C8F9167842CD645D39F"/>
  </w:style>
  <w:style w:type="paragraph" w:customStyle="1" w:styleId="265E6F57CA534DD19E4618AE38BFCCD7">
    <w:name w:val="265E6F57CA534DD19E4618AE38BFCCD7"/>
  </w:style>
  <w:style w:type="paragraph" w:customStyle="1" w:styleId="0B396F3A80834AC1827DA15696DC2160">
    <w:name w:val="0B396F3A80834AC1827DA15696DC2160"/>
  </w:style>
  <w:style w:type="paragraph" w:customStyle="1" w:styleId="844341A3B71D473AADAE1DF181C1BBDC">
    <w:name w:val="844341A3B71D473AADAE1DF181C1BBDC"/>
  </w:style>
  <w:style w:type="paragraph" w:customStyle="1" w:styleId="B6C93D8D988841FA9AECD43254E51B48">
    <w:name w:val="B6C93D8D988841FA9AECD43254E51B48"/>
  </w:style>
  <w:style w:type="paragraph" w:customStyle="1" w:styleId="0FC3395C51854E5A821DEED7DAC18F03">
    <w:name w:val="0FC3395C51854E5A821DEED7DAC18F03"/>
  </w:style>
  <w:style w:type="paragraph" w:customStyle="1" w:styleId="38F307E5303440C9969650D74B09E9E9">
    <w:name w:val="38F307E5303440C9969650D74B09E9E9"/>
  </w:style>
  <w:style w:type="paragraph" w:customStyle="1" w:styleId="5A1D1B907FB0453288EC13FED40BA371">
    <w:name w:val="5A1D1B907FB0453288EC13FED40BA371"/>
  </w:style>
  <w:style w:type="paragraph" w:customStyle="1" w:styleId="BB95ED1F85694E96B1246B3B8345AAC7">
    <w:name w:val="BB95ED1F85694E96B1246B3B8345AAC7"/>
  </w:style>
  <w:style w:type="paragraph" w:customStyle="1" w:styleId="C38643ADF1454B30A83D6D20A73DE730">
    <w:name w:val="C38643ADF1454B30A83D6D20A73DE730"/>
  </w:style>
  <w:style w:type="paragraph" w:customStyle="1" w:styleId="C65F0E88625E41BB8E8271BD34F10BCF">
    <w:name w:val="C65F0E88625E41BB8E8271BD34F10BCF"/>
  </w:style>
  <w:style w:type="paragraph" w:customStyle="1" w:styleId="22A546CBDF0842AF8AE413DE0E460E5F">
    <w:name w:val="22A546CBDF0842AF8AE413DE0E460E5F"/>
  </w:style>
  <w:style w:type="paragraph" w:customStyle="1" w:styleId="36B482CDC95F40BCAE33B27447562B03">
    <w:name w:val="36B482CDC95F40BCAE33B27447562B03"/>
  </w:style>
  <w:style w:type="paragraph" w:customStyle="1" w:styleId="41B4D8149BF5406F93805124C02E5100">
    <w:name w:val="41B4D8149BF5406F93805124C02E5100"/>
  </w:style>
  <w:style w:type="paragraph" w:customStyle="1" w:styleId="CDCBD8BCC50146409A602BA64B3A1612">
    <w:name w:val="CDCBD8BCC50146409A602BA64B3A1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Mark Duignan</cp:lastModifiedBy>
  <cp:revision>3</cp:revision>
  <dcterms:created xsi:type="dcterms:W3CDTF">2016-11-03T04:05:00Z</dcterms:created>
  <dcterms:modified xsi:type="dcterms:W3CDTF">2016-11-03T23:26:00Z</dcterms:modified>
</cp:coreProperties>
</file>