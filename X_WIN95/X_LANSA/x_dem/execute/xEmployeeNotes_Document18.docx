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Recipient Name"/>
        <w:tag w:val=""/>
        <w:id w:val="-378937380"/>
        <w:placeholder>
          <w:docPart w:val="E7BE3FFA8E3D46F69CC3225374F06FD2"/>
        </w:placeholder>
        <w:dataBinding w:prefixMappings="xmlns:ns0='http://schemas.microsoft.com/office/2006/coverPageProps' " w:xpath="/ns0:CoverPageProperties[1]/ns0:CompanyFax[1]" w:storeItemID="{55AF091B-3C7A-41E3-B477-F2FDAA23CFDA}"/>
        <w:text/>
      </w:sdtPr>
      <w:sdtEndPr/>
      <w:sdtContent>
        <w:p w:rsidR="009D3F0B" w:rsidRDefault="00467A91">
          <w:pPr>
            <w:pStyle w:val="Address"/>
          </w:pPr>
          <w:r>
            <w:t>Jack Smithers</w:t>
          </w:r>
        </w:p>
      </w:sdtContent>
    </w:sdt>
    <w:p w:rsidR="009D3F0B" w:rsidRDefault="00467A91">
      <w:pPr>
        <w:pStyle w:val="Address"/>
      </w:pPr>
      <w:r>
        <w:t xml:space="preserve">Manager </w:t>
      </w:r>
    </w:p>
    <w:p w:rsidR="009D3F0B" w:rsidRDefault="00467A91">
      <w:pPr>
        <w:pStyle w:val="Address"/>
      </w:pPr>
      <w:r>
        <w:t>2 Bigger Street</w:t>
      </w:r>
    </w:p>
    <w:p w:rsidR="009D3F0B" w:rsidRDefault="00467A91">
      <w:pPr>
        <w:pStyle w:val="Address"/>
      </w:pPr>
      <w:r>
        <w:t>Somewhere Else, 90210, CA</w:t>
      </w:r>
    </w:p>
    <w:p w:rsidR="009D3F0B" w:rsidRDefault="004247BD">
      <w:pPr>
        <w:pStyle w:val="Salutation"/>
      </w:pPr>
      <w:r>
        <w:t xml:space="preserve">Dear </w:t>
      </w:r>
      <w:sdt>
        <w:sdtPr>
          <w:alias w:val="Recipient Name"/>
          <w:tag w:val=""/>
          <w:id w:val="-1929957960"/>
          <w:placeholder>
            <w:docPart w:val="E7BE3FFA8E3D46F69CC3225374F06FD2"/>
          </w:placeholder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EndPr/>
        <w:sdtContent>
          <w:r w:rsidR="00467A91">
            <w:rPr>
              <w:lang w:val="en-AU"/>
            </w:rPr>
            <w:t>Jack Smithers</w:t>
          </w:r>
        </w:sdtContent>
      </w:sdt>
      <w:r>
        <w:t>:</w:t>
      </w:r>
    </w:p>
    <w:p w:rsidR="009D3F0B" w:rsidRDefault="004247BD">
      <w:r>
        <w:t xml:space="preserve">It is with regret that we acknowledge your resignation, effective </w:t>
      </w:r>
      <w:sdt>
        <w:sdtPr>
          <w:id w:val="827409025"/>
          <w:placeholder>
            <w:docPart w:val="4441F1A3271242AD8F102F6FC170ADAF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>
            <w:rPr>
              <w:rStyle w:val="PlaceholderText"/>
            </w:rPr>
            <w:t>[click to enter a date]</w:t>
          </w:r>
        </w:sdtContent>
      </w:sdt>
      <w:r>
        <w:t xml:space="preserve">. Your exit interview with </w:t>
      </w:r>
      <w:r w:rsidR="00467A91">
        <w:t>Mary</w:t>
      </w:r>
      <w:r>
        <w:t xml:space="preserve"> is scheduled for </w:t>
      </w:r>
      <w:r w:rsidR="00467A91">
        <w:t xml:space="preserve">3pm </w:t>
      </w:r>
      <w:r>
        <w:t>on your last day of employment. In preparation for your last day, we offer the following information:</w:t>
      </w:r>
    </w:p>
    <w:p w:rsidR="009D3F0B" w:rsidRDefault="004247BD">
      <w:pPr>
        <w:pStyle w:val="ListBullet"/>
      </w:pPr>
      <w:r>
        <w:t xml:space="preserve">Your final paycheck, including payment for all accrued, unused vacation, will be issued on </w:t>
      </w:r>
      <w:sdt>
        <w:sdtPr>
          <w:id w:val="2044864649"/>
          <w:placeholder>
            <w:docPart w:val="4441F1A3271242AD8F102F6FC170ADAF"/>
          </w:placeholder>
          <w:date w:fullDate="2016-11-1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467A91">
            <w:t>November 14, 2016</w:t>
          </w:r>
        </w:sdtContent>
      </w:sdt>
      <w:r>
        <w:t>.</w:t>
      </w:r>
    </w:p>
    <w:p w:rsidR="009D3F0B" w:rsidRDefault="004247BD">
      <w:pPr>
        <w:pStyle w:val="ListBullet"/>
      </w:pPr>
      <w:r>
        <w:t xml:space="preserve">Notify the payroll department at </w:t>
      </w:r>
      <w:r w:rsidR="00467A91">
        <w:t>acmeHR@acme.com</w:t>
      </w:r>
      <w:r>
        <w:t xml:space="preserve"> of any changes in your permanent address to avoid a delay in receiving your final paycheck and tax-related paperwork.</w:t>
      </w:r>
    </w:p>
    <w:p w:rsidR="009D3F0B" w:rsidRDefault="004247BD">
      <w:pPr>
        <w:pStyle w:val="ListBullet"/>
      </w:pPr>
      <w:r>
        <w:t xml:space="preserve">Your medical benefits will be paid through </w:t>
      </w:r>
      <w:sdt>
        <w:sdtPr>
          <w:id w:val="1297330130"/>
          <w:placeholder>
            <w:docPart w:val="4441F1A3271242AD8F102F6FC170ADAF"/>
          </w:placeholder>
          <w:date w:fullDate="2017-06-3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467A91">
            <w:t>June 30, 2017</w:t>
          </w:r>
        </w:sdtContent>
      </w:sdt>
      <w:r>
        <w:t>. Information regarding options for the extension of your medical benefits will be provided at your exit interview.</w:t>
      </w:r>
    </w:p>
    <w:p w:rsidR="009D3F0B" w:rsidRDefault="004247BD">
      <w:pPr>
        <w:pStyle w:val="ListBullet"/>
      </w:pPr>
      <w:r>
        <w:t xml:space="preserve">For information regarding disbursement of your 401(k) account, please contact </w:t>
      </w:r>
      <w:r w:rsidR="00467A91">
        <w:t>Mark</w:t>
      </w:r>
      <w:r>
        <w:t xml:space="preserve"> at </w:t>
      </w:r>
      <w:r w:rsidR="00467A91">
        <w:t>maryHR@acme.com</w:t>
      </w:r>
      <w:r>
        <w:t>.</w:t>
      </w:r>
    </w:p>
    <w:p w:rsidR="009D3F0B" w:rsidRDefault="004247BD">
      <w:pPr>
        <w:pStyle w:val="ListBullet"/>
      </w:pPr>
      <w:r>
        <w:t>Please return all company property during your exit interview.</w:t>
      </w:r>
    </w:p>
    <w:p w:rsidR="009D3F0B" w:rsidRDefault="004247BD">
      <w:r>
        <w:t xml:space="preserve">If you have any questions, please contact me at </w:t>
      </w:r>
      <w:r w:rsidR="00467A91">
        <w:t>BillHR@acme.com</w:t>
      </w:r>
      <w:r>
        <w:t>.</w:t>
      </w:r>
    </w:p>
    <w:p w:rsidR="009D3F0B" w:rsidRDefault="004247BD">
      <w:r>
        <w:t>We are sorry to see you leave and wish you the best of luck in your future endeavors.</w:t>
      </w:r>
    </w:p>
    <w:p w:rsidR="00A96BDE" w:rsidRDefault="004247BD" w:rsidP="00A96BDE">
      <w:pPr>
        <w:pStyle w:val="Closing"/>
      </w:pPr>
      <w:r>
        <w:t>Sincerely,</w:t>
      </w:r>
    </w:p>
    <w:p w:rsidR="009D3F0B" w:rsidRDefault="004B0771" w:rsidP="00A96BDE">
      <w:pPr>
        <w:pStyle w:val="Closing"/>
      </w:pPr>
      <w:bookmarkStart w:id="0" w:name="_GoBack"/>
      <w:bookmarkEnd w:id="0"/>
      <w:r>
        <w:t>Bill Struthers</w:t>
      </w:r>
    </w:p>
    <w:sectPr w:rsidR="009D3F0B">
      <w:headerReference w:type="default" r:id="rId9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81B" w:rsidRDefault="007C281B">
      <w:pPr>
        <w:spacing w:after="0" w:line="240" w:lineRule="auto"/>
      </w:pPr>
      <w:r>
        <w:separator/>
      </w:r>
    </w:p>
  </w:endnote>
  <w:endnote w:type="continuationSeparator" w:id="0">
    <w:p w:rsidR="007C281B" w:rsidRDefault="007C2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81B" w:rsidRDefault="007C281B">
      <w:pPr>
        <w:spacing w:after="0" w:line="240" w:lineRule="auto"/>
      </w:pPr>
      <w:r>
        <w:separator/>
      </w:r>
    </w:p>
  </w:footnote>
  <w:footnote w:type="continuationSeparator" w:id="0">
    <w:p w:rsidR="007C281B" w:rsidRDefault="007C2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Recipient Name"/>
      <w:tag w:val=""/>
      <w:id w:val="-2019990662"/>
      <w:placeholder>
        <w:docPart w:val="BDAB869010764FC6B59FCEECF1EF2E6D"/>
      </w:placeholder>
      <w:dataBinding w:prefixMappings="xmlns:ns0='http://schemas.microsoft.com/office/2006/coverPageProps' " w:xpath="/ns0:CoverPageProperties[1]/ns0:CompanyFax[1]" w:storeItemID="{55AF091B-3C7A-41E3-B477-F2FDAA23CFDA}"/>
      <w:text/>
    </w:sdtPr>
    <w:sdtEndPr/>
    <w:sdtContent>
      <w:p w:rsidR="009D3F0B" w:rsidRDefault="00467A91">
        <w:pPr>
          <w:pStyle w:val="Header"/>
        </w:pPr>
        <w:r>
          <w:rPr>
            <w:lang w:val="en-AU"/>
          </w:rPr>
          <w:t>Jack Smithers</w:t>
        </w:r>
      </w:p>
    </w:sdtContent>
  </w:sdt>
  <w:p w:rsidR="009D3F0B" w:rsidRDefault="007C281B">
    <w:pPr>
      <w:pStyle w:val="Header"/>
    </w:pPr>
    <w:sdt>
      <w:sdtPr>
        <w:alias w:val="Date"/>
        <w:tag w:val="Date"/>
        <w:id w:val="1382520186"/>
        <w:placeholder>
          <w:docPart w:val="EB845B94828943A0B4A55114713FF85E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6-11-1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467A91">
          <w:t>November 10, 2016</w:t>
        </w:r>
      </w:sdtContent>
    </w:sdt>
  </w:p>
  <w:p w:rsidR="009D3F0B" w:rsidRDefault="004247BD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1366D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0E0"/>
    <w:rsid w:val="000D0DA2"/>
    <w:rsid w:val="00250BDE"/>
    <w:rsid w:val="003530E0"/>
    <w:rsid w:val="0039746D"/>
    <w:rsid w:val="004247BD"/>
    <w:rsid w:val="004311F7"/>
    <w:rsid w:val="00467A91"/>
    <w:rsid w:val="004B0771"/>
    <w:rsid w:val="004C3350"/>
    <w:rsid w:val="005A5DA9"/>
    <w:rsid w:val="007C281B"/>
    <w:rsid w:val="00885FD4"/>
    <w:rsid w:val="009D3F0B"/>
    <w:rsid w:val="00A828EE"/>
    <w:rsid w:val="00A96BDE"/>
    <w:rsid w:val="00B0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4E76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0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40"/>
    </w:pPr>
    <w:rPr>
      <w:spacing w:val="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qFormat/>
    <w:pPr>
      <w:spacing w:after="48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pacing w:val="4"/>
      <w:sz w:val="26"/>
      <w:szCs w:val="26"/>
    </w:rPr>
  </w:style>
  <w:style w:type="paragraph" w:styleId="Closing">
    <w:name w:val="Closing"/>
    <w:basedOn w:val="Normal"/>
    <w:next w:val="Normal"/>
    <w:qFormat/>
    <w:pPr>
      <w:spacing w:after="100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</w:rPr>
  </w:style>
  <w:style w:type="paragraph" w:styleId="ListBullet">
    <w:name w:val="List Bullet"/>
    <w:basedOn w:val="Normal"/>
    <w:unhideWhenUsed/>
    <w:qFormat/>
    <w:pPr>
      <w:numPr>
        <w:numId w:val="1"/>
      </w:numPr>
      <w:spacing w:after="360"/>
      <w:ind w:left="792"/>
      <w:contextualSpacing/>
    </w:pPr>
  </w:style>
  <w:style w:type="paragraph" w:customStyle="1" w:styleId="Address">
    <w:name w:val="Address"/>
    <w:basedOn w:val="Normal"/>
    <w:qFormat/>
    <w:pPr>
      <w:spacing w:after="0"/>
    </w:p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spacing w:val="4"/>
    </w:rPr>
  </w:style>
  <w:style w:type="paragraph" w:styleId="Salutation">
    <w:name w:val="Salutation"/>
    <w:basedOn w:val="Normal"/>
    <w:next w:val="Normal"/>
    <w:qFormat/>
    <w:pPr>
      <w:spacing w:before="400" w:after="200"/>
    </w:pPr>
  </w:style>
  <w:style w:type="paragraph" w:styleId="Signature">
    <w:name w:val="Signature"/>
    <w:basedOn w:val="Normal"/>
    <w:qFormat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pacing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Letter%20accepting%20employee's%20resign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BE3FFA8E3D46F69CC3225374F06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75EC6-6578-4BE8-96D7-E6AB48C27E1F}"/>
      </w:docPartPr>
      <w:docPartBody>
        <w:p w:rsidR="00132B8E" w:rsidRDefault="00494DE5">
          <w:pPr>
            <w:pStyle w:val="E7BE3FFA8E3D46F69CC3225374F06FD2"/>
          </w:pPr>
          <w:r>
            <w:t>[Recipient Name]</w:t>
          </w:r>
        </w:p>
      </w:docPartBody>
    </w:docPart>
    <w:docPart>
      <w:docPartPr>
        <w:name w:val="4441F1A3271242AD8F102F6FC170A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2649E-0ECD-4B09-AF74-8BDC7FA4C8AC}"/>
      </w:docPartPr>
      <w:docPartBody>
        <w:p w:rsidR="00132B8E" w:rsidRDefault="00494DE5">
          <w:pPr>
            <w:pStyle w:val="4441F1A3271242AD8F102F6FC170ADAF"/>
          </w:pPr>
          <w:r>
            <w:rPr>
              <w:rStyle w:val="PlaceholderText"/>
            </w:rPr>
            <w:t>[click to enter a date]</w:t>
          </w:r>
        </w:p>
      </w:docPartBody>
    </w:docPart>
    <w:docPart>
      <w:docPartPr>
        <w:name w:val="EB845B94828943A0B4A55114713FF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AB1F3-ADEA-4313-A330-9A001D4274E5}"/>
      </w:docPartPr>
      <w:docPartBody>
        <w:p w:rsidR="00132B8E" w:rsidRDefault="00494DE5">
          <w:pPr>
            <w:pStyle w:val="EB845B94828943A0B4A55114713FF85E"/>
          </w:pPr>
          <w:r>
            <w:rPr>
              <w:rStyle w:val="PlaceholderText"/>
            </w:rPr>
            <w:t>[Name]</w:t>
          </w:r>
        </w:p>
      </w:docPartBody>
    </w:docPart>
    <w:docPart>
      <w:docPartPr>
        <w:name w:val="BDAB869010764FC6B59FCEECF1EF2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C8487-7EBD-48FB-943C-2E6270FEF584}"/>
      </w:docPartPr>
      <w:docPartBody>
        <w:p w:rsidR="00132B8E" w:rsidRDefault="00494DE5">
          <w:pPr>
            <w:pStyle w:val="BDAB869010764FC6B59FCEECF1EF2E6D"/>
          </w:pPr>
          <w:r>
            <w:rPr>
              <w:rStyle w:val="PlaceholderText"/>
            </w:rPr>
            <w:t>[email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DE5"/>
    <w:rsid w:val="000D5FEC"/>
    <w:rsid w:val="00132B8E"/>
    <w:rsid w:val="003E2F06"/>
    <w:rsid w:val="00494DE5"/>
    <w:rsid w:val="0053051E"/>
    <w:rsid w:val="00835528"/>
    <w:rsid w:val="00B91D8F"/>
    <w:rsid w:val="00D8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C3DD2A19B347EB9DA6C72A8075307A">
    <w:name w:val="2CC3DD2A19B347EB9DA6C72A8075307A"/>
  </w:style>
  <w:style w:type="paragraph" w:customStyle="1" w:styleId="62E2454C8E9C4F32BB41A4913A6F5056">
    <w:name w:val="62E2454C8E9C4F32BB41A4913A6F5056"/>
  </w:style>
  <w:style w:type="paragraph" w:customStyle="1" w:styleId="89A17E0C94D149EE80BB83302B2AFD7C">
    <w:name w:val="89A17E0C94D149EE80BB83302B2AFD7C"/>
  </w:style>
  <w:style w:type="paragraph" w:customStyle="1" w:styleId="017A5B7E1E6243B88B6CA167DBD96D1D">
    <w:name w:val="017A5B7E1E6243B88B6CA167DBD96D1D"/>
  </w:style>
  <w:style w:type="paragraph" w:customStyle="1" w:styleId="8A545991B4E9446BB231A3CFB2B281A7">
    <w:name w:val="8A545991B4E9446BB231A3CFB2B281A7"/>
  </w:style>
  <w:style w:type="paragraph" w:customStyle="1" w:styleId="E7BE3FFA8E3D46F69CC3225374F06FD2">
    <w:name w:val="E7BE3FFA8E3D46F69CC3225374F06FD2"/>
  </w:style>
  <w:style w:type="paragraph" w:customStyle="1" w:styleId="2FCA0D2965AC43EBBAE9CFD156715D4F">
    <w:name w:val="2FCA0D2965AC43EBBAE9CFD156715D4F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4441F1A3271242AD8F102F6FC170ADAF">
    <w:name w:val="4441F1A3271242AD8F102F6FC170ADAF"/>
  </w:style>
  <w:style w:type="paragraph" w:customStyle="1" w:styleId="EB845B94828943A0B4A55114713FF85E">
    <w:name w:val="EB845B94828943A0B4A55114713FF85E"/>
  </w:style>
  <w:style w:type="paragraph" w:customStyle="1" w:styleId="413C175B47F44BCF9601E2D8D0D358FD">
    <w:name w:val="413C175B47F44BCF9601E2D8D0D358FD"/>
  </w:style>
  <w:style w:type="paragraph" w:customStyle="1" w:styleId="BDAB869010764FC6B59FCEECF1EF2E6D">
    <w:name w:val="BDAB869010764FC6B59FCEECF1EF2E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2016-11-10T00:00:00</PublishDate>
  <Abstract/>
  <CompanyAddress/>
  <CompanyPhone/>
  <CompanyFax>Jack Smithers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9F0D56-244F-4129-A2D1-A0D7F6B265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accepting employee's resignation.dotx</Template>
  <TotalTime>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2016-11-03T04:03:00Z</dcterms:created>
  <dcterms:modified xsi:type="dcterms:W3CDTF">2016-11-03T23:25:00Z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TC034648159991</vt:lpwstr>
  </property>
</Properties>
</file>